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286"/>
        <w:gridCol w:w="7514"/>
      </w:tblGrid>
      <w:tr w:rsidR="00C420C8" w:rsidRPr="005152F2" w14:paraId="0A8A07C9" w14:textId="77777777" w:rsidTr="00C420C8">
        <w:tc>
          <w:tcPr>
            <w:tcW w:w="3023" w:type="dxa"/>
          </w:tcPr>
          <w:p w14:paraId="60EC4F86" w14:textId="77777777" w:rsidR="00C420C8" w:rsidRPr="005152F2" w:rsidRDefault="00473BC5" w:rsidP="00473BC5">
            <w:pPr>
              <w:pStyle w:val="Heading1"/>
            </w:pPr>
            <w:r>
              <w:rPr>
                <w:sz w:val="40"/>
              </w:rPr>
              <w:t>Austin</w:t>
            </w:r>
            <w:r w:rsidRPr="0067608F">
              <w:rPr>
                <w:sz w:val="40"/>
              </w:rPr>
              <w:t xml:space="preserve"> M</w:t>
            </w:r>
            <w:r w:rsidRPr="0067608F">
              <w:rPr>
                <w:sz w:val="28"/>
                <w:szCs w:val="22"/>
              </w:rPr>
              <w:t>c</w:t>
            </w:r>
            <w:r w:rsidRPr="0067608F">
              <w:rPr>
                <w:sz w:val="40"/>
              </w:rPr>
              <w:t>cARSON</w:t>
            </w:r>
          </w:p>
          <w:p w14:paraId="64B3AEB4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3CC07329" wp14:editId="3E0EC56F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D0CC41D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C42263A" w14:textId="77777777" w:rsidR="00C420C8" w:rsidRPr="00C420C8" w:rsidRDefault="005E6EE2" w:rsidP="00441EB9">
            <w:pPr>
              <w:pStyle w:val="Heading3"/>
            </w:pPr>
            <w:sdt>
              <w:sdtPr>
                <w:alias w:val="Email:"/>
                <w:tag w:val="Email:"/>
                <w:id w:val="-1689822732"/>
                <w:placeholder>
                  <w:docPart w:val="579B408AF95D4B22B1C45465C10C43B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473BC5">
                  <w:t>AmCCARSO@BUFFALO.EDU</w:t>
                </w:r>
              </w:sdtContent>
            </w:sdt>
          </w:p>
          <w:p w14:paraId="70C15C0E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7B90F7C" wp14:editId="7193F1EB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1AABE1C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44F56EE2" w14:textId="77777777" w:rsidR="00C420C8" w:rsidRPr="00C420C8" w:rsidRDefault="00473BC5" w:rsidP="00441EB9">
            <w:pPr>
              <w:pStyle w:val="Heading3"/>
            </w:pPr>
            <w:r>
              <w:t>1+(516)-554-5005</w:t>
            </w:r>
          </w:p>
          <w:p w14:paraId="16ABC03A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3B4B776" wp14:editId="56EF03B5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99C2BD8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5FA28AB" w14:textId="77777777" w:rsidR="00C420C8" w:rsidRPr="00C420C8" w:rsidRDefault="00AD6A62" w:rsidP="00441EB9">
            <w:pPr>
              <w:pStyle w:val="Heading3"/>
            </w:pPr>
            <w:r>
              <w:t>linkedin.com/in/austin-mccarson-38243096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286"/>
            </w:tblGrid>
            <w:tr w:rsidR="00C420C8" w:rsidRPr="005152F2" w14:paraId="35CB5AC8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78F6F96A" w14:textId="66F31D13" w:rsidR="00C420C8" w:rsidRPr="00441EB9" w:rsidRDefault="00C420C8" w:rsidP="000A7B90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14:paraId="4D23A269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5668D7C" w14:textId="77777777" w:rsidR="00C420C8" w:rsidRDefault="005E6EE2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19C4F77E66F34D6E8BBA12E303AA698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73BC5">
                        <w:rPr>
                          <w:b/>
                        </w:rPr>
                        <w:t>Objective</w:t>
                      </w:r>
                    </w:sdtContent>
                  </w:sdt>
                </w:p>
                <w:p w14:paraId="5A4EBE4A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A6E086D" wp14:editId="5A4616FC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3B605CA3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9E6FA79" w14:textId="77777777" w:rsidR="00C420C8" w:rsidRDefault="00473BC5" w:rsidP="00473BC5">
                  <w:r>
                    <w:t>Looking to utilize my educational background while doing something I enjoy.</w:t>
                  </w:r>
                </w:p>
              </w:tc>
            </w:tr>
            <w:tr w:rsidR="00C420C8" w:rsidRPr="005152F2" w14:paraId="7EBB4EE7" w14:textId="77777777" w:rsidTr="00C627E2">
              <w:trPr>
                <w:trHeight w:val="4822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6B1A87A9" w14:textId="77777777" w:rsidR="00C420C8" w:rsidRDefault="005E6EE2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17BF6FB5F72B40B1B9110BE5AD64C76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73BC5">
                        <w:rPr>
                          <w:b/>
                        </w:rPr>
                        <w:t>Skills</w:t>
                      </w:r>
                    </w:sdtContent>
                  </w:sdt>
                </w:p>
                <w:p w14:paraId="73D33F59" w14:textId="77777777"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4DECB623" wp14:editId="0D142879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5E460690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A323B56" w14:textId="77777777" w:rsidR="00473BC5" w:rsidRPr="008C09AB" w:rsidRDefault="00473BC5" w:rsidP="00473BC5">
                  <w:r w:rsidRPr="008C09AB">
                    <w:t>C++</w:t>
                  </w:r>
                </w:p>
                <w:p w14:paraId="441B0B6A" w14:textId="77777777" w:rsidR="00473BC5" w:rsidRPr="008C09AB" w:rsidRDefault="00473BC5" w:rsidP="00473BC5">
                  <w:r w:rsidRPr="008C09AB">
                    <w:t>C</w:t>
                  </w:r>
                </w:p>
                <w:p w14:paraId="5C91ABAF" w14:textId="77777777" w:rsidR="00473BC5" w:rsidRPr="008C09AB" w:rsidRDefault="00473BC5" w:rsidP="00473BC5">
                  <w:r w:rsidRPr="008C09AB">
                    <w:t>Java</w:t>
                  </w:r>
                </w:p>
                <w:p w14:paraId="5B745208" w14:textId="77777777" w:rsidR="00473BC5" w:rsidRPr="008C09AB" w:rsidRDefault="00473BC5" w:rsidP="00473BC5">
                  <w:r w:rsidRPr="008C09AB">
                    <w:t>JavaScript</w:t>
                  </w:r>
                </w:p>
                <w:p w14:paraId="187BE79B" w14:textId="77777777" w:rsidR="00473BC5" w:rsidRPr="008C09AB" w:rsidRDefault="00473BC5" w:rsidP="00473BC5">
                  <w:r w:rsidRPr="008C09AB">
                    <w:t>Python</w:t>
                  </w:r>
                </w:p>
                <w:p w14:paraId="6470F1F5" w14:textId="77777777" w:rsidR="00473BC5" w:rsidRPr="008C09AB" w:rsidRDefault="00473BC5" w:rsidP="00473BC5">
                  <w:r w:rsidRPr="008C09AB">
                    <w:t>HTML</w:t>
                  </w:r>
                </w:p>
                <w:p w14:paraId="5BFF3D3D" w14:textId="77777777" w:rsidR="00473BC5" w:rsidRDefault="00473BC5" w:rsidP="00473BC5">
                  <w:r w:rsidRPr="008C09AB">
                    <w:t>CSS</w:t>
                  </w:r>
                </w:p>
                <w:p w14:paraId="51DD5B44" w14:textId="2221BC54" w:rsidR="00585C0D" w:rsidRPr="008C09AB" w:rsidRDefault="00585C0D" w:rsidP="00473BC5">
                  <w:r>
                    <w:t>DOM</w:t>
                  </w:r>
                </w:p>
                <w:p w14:paraId="69DD22F3" w14:textId="77777777" w:rsidR="00473BC5" w:rsidRPr="008C09AB" w:rsidRDefault="00473BC5" w:rsidP="00473BC5">
                  <w:r w:rsidRPr="008C09AB">
                    <w:t>Windows</w:t>
                  </w:r>
                </w:p>
                <w:p w14:paraId="6392C3A7" w14:textId="77777777" w:rsidR="00473BC5" w:rsidRPr="008C09AB" w:rsidRDefault="00473BC5" w:rsidP="00473BC5">
                  <w:r w:rsidRPr="008C09AB">
                    <w:t>Unix/Linux</w:t>
                  </w:r>
                </w:p>
                <w:p w14:paraId="1068D5C8" w14:textId="77777777" w:rsidR="00473BC5" w:rsidRPr="008C09AB" w:rsidRDefault="00473BC5" w:rsidP="00473BC5">
                  <w:r w:rsidRPr="008C09AB">
                    <w:t>Microsoft Word</w:t>
                  </w:r>
                </w:p>
                <w:p w14:paraId="20DE13A7" w14:textId="77777777" w:rsidR="00473BC5" w:rsidRPr="008C09AB" w:rsidRDefault="00473BC5" w:rsidP="00473BC5">
                  <w:r w:rsidRPr="008C09AB">
                    <w:t>PowerPoint</w:t>
                  </w:r>
                </w:p>
                <w:p w14:paraId="042AF310" w14:textId="2A747C9D" w:rsidR="00C420C8" w:rsidRPr="005152F2" w:rsidRDefault="00473BC5" w:rsidP="00585C0D">
                  <w:r w:rsidRPr="008C09AB">
                    <w:t>Excel</w:t>
                  </w:r>
                </w:p>
              </w:tc>
            </w:tr>
          </w:tbl>
          <w:p w14:paraId="72CEFD8D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7634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7634"/>
            </w:tblGrid>
            <w:tr w:rsidR="00C420C8" w14:paraId="2D8CB196" w14:textId="77777777" w:rsidTr="008C09AB">
              <w:trPr>
                <w:trHeight w:val="659"/>
              </w:trPr>
              <w:tc>
                <w:tcPr>
                  <w:tcW w:w="7634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9E1EEB5" w14:textId="29AA0F19" w:rsidR="00C420C8" w:rsidRPr="005152F2" w:rsidRDefault="005E6EE2" w:rsidP="008C09AB">
                  <w:pPr>
                    <w:pStyle w:val="Heading2"/>
                    <w:spacing w:after="0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C298211B7704475497F5E899CF9B7F4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F4972">
                        <w:rPr>
                          <w:b/>
                          <w:sz w:val="28"/>
                        </w:rPr>
                        <w:t>Experience</w:t>
                      </w:r>
                    </w:sdtContent>
                  </w:sdt>
                </w:p>
                <w:p w14:paraId="3B8F3932" w14:textId="77777777" w:rsidR="008C09AB" w:rsidRDefault="008C09AB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</w:p>
                <w:p w14:paraId="009209C9" w14:textId="77777777" w:rsidR="008C09AB" w:rsidRDefault="00473BC5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Intern </w:t>
                  </w:r>
                  <w:r w:rsidR="00BD408D" w:rsidRPr="008C09AB">
                    <w:rPr>
                      <w:sz w:val="20"/>
                    </w:rPr>
                    <w:t>//</w:t>
                  </w:r>
                  <w:r w:rsidRPr="008C09AB">
                    <w:rPr>
                      <w:sz w:val="20"/>
                    </w:rPr>
                    <w:t xml:space="preserve"> South Nassau Communities HOspital </w:t>
                  </w:r>
                </w:p>
                <w:p w14:paraId="7D8E1698" w14:textId="77777777" w:rsidR="00473BC5" w:rsidRPr="008C09AB" w:rsidRDefault="00473BC5" w:rsidP="008C09AB">
                  <w:pPr>
                    <w:pStyle w:val="Heading4"/>
                    <w:spacing w:before="0"/>
                    <w:rPr>
                      <w:b w:val="0"/>
                      <w:sz w:val="20"/>
                    </w:rPr>
                  </w:pPr>
                  <w:r w:rsidRPr="008C09AB">
                    <w:rPr>
                      <w:b w:val="0"/>
                      <w:sz w:val="20"/>
                    </w:rPr>
                    <w:t>Department of Engineering</w:t>
                  </w:r>
                  <w:r w:rsidR="00BD408D" w:rsidRPr="008C09AB">
                    <w:rPr>
                      <w:b w:val="0"/>
                      <w:sz w:val="20"/>
                    </w:rPr>
                    <w:t xml:space="preserve"> // </w:t>
                  </w:r>
                  <w:r w:rsidRPr="008C09AB">
                    <w:rPr>
                      <w:b w:val="0"/>
                      <w:sz w:val="20"/>
                    </w:rPr>
                    <w:t>May 2016 – August 2016</w:t>
                  </w:r>
                </w:p>
                <w:p w14:paraId="4F05B65C" w14:textId="77777777" w:rsidR="00473BC5" w:rsidRPr="008C09AB" w:rsidRDefault="00BD408D" w:rsidP="008C09AB">
                  <w:pPr>
                    <w:spacing w:after="0"/>
                    <w:ind w:left="720"/>
                    <w:jc w:val="both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# </w:t>
                  </w:r>
                  <w:r w:rsidR="00473BC5" w:rsidRPr="008C09AB">
                    <w:rPr>
                      <w:sz w:val="20"/>
                    </w:rPr>
                    <w:t xml:space="preserve">Visited job sites            </w:t>
                  </w:r>
                  <w:r w:rsidRPr="008C09AB">
                    <w:rPr>
                      <w:sz w:val="20"/>
                    </w:rPr>
                    <w:t xml:space="preserve"># </w:t>
                  </w:r>
                  <w:r w:rsidR="00473BC5" w:rsidRPr="008C09AB">
                    <w:rPr>
                      <w:sz w:val="20"/>
                    </w:rPr>
                    <w:t>Examined projects</w:t>
                  </w:r>
                </w:p>
                <w:p w14:paraId="2931D771" w14:textId="77777777" w:rsidR="00473BC5" w:rsidRPr="008C09AB" w:rsidRDefault="00BD408D" w:rsidP="008C09AB">
                  <w:pPr>
                    <w:spacing w:after="0"/>
                    <w:ind w:left="720"/>
                    <w:jc w:val="both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# </w:t>
                  </w:r>
                  <w:r w:rsidR="00473BC5" w:rsidRPr="008C09AB">
                    <w:rPr>
                      <w:sz w:val="20"/>
                    </w:rPr>
                    <w:t xml:space="preserve">Shadowed meetings       </w:t>
                  </w:r>
                  <w:r w:rsidRPr="008C09AB">
                    <w:rPr>
                      <w:sz w:val="20"/>
                    </w:rPr>
                    <w:t xml:space="preserve"># </w:t>
                  </w:r>
                  <w:r w:rsidR="00473BC5" w:rsidRPr="008C09AB">
                    <w:rPr>
                      <w:sz w:val="20"/>
                    </w:rPr>
                    <w:t>Exposed to a professional environment</w:t>
                  </w:r>
                </w:p>
                <w:p w14:paraId="7822D2BA" w14:textId="77777777" w:rsidR="008C09AB" w:rsidRDefault="008C09AB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</w:p>
                <w:p w14:paraId="1ED5A645" w14:textId="77777777" w:rsidR="00F8288C" w:rsidRPr="008C09AB" w:rsidRDefault="00F8288C" w:rsidP="00F8288C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Java // SPace Invaders </w:t>
                  </w:r>
                </w:p>
                <w:p w14:paraId="055858EC" w14:textId="77777777" w:rsidR="00F8288C" w:rsidRPr="008C09AB" w:rsidRDefault="00F8288C" w:rsidP="00F8288C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 Made the Atari game space invaders</w:t>
                  </w:r>
                </w:p>
                <w:p w14:paraId="2957FD86" w14:textId="77777777" w:rsidR="00F8288C" w:rsidRPr="008C09AB" w:rsidRDefault="00F8288C" w:rsidP="00F8288C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 Created object that fired projectiles at other objects</w:t>
                  </w:r>
                </w:p>
                <w:p w14:paraId="2FA5C277" w14:textId="77777777" w:rsidR="00F8288C" w:rsidRPr="008C09AB" w:rsidRDefault="00F8288C" w:rsidP="00F8288C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 Objects moved across a map</w:t>
                  </w:r>
                </w:p>
                <w:p w14:paraId="05221F55" w14:textId="77777777" w:rsidR="00F8288C" w:rsidRDefault="00F8288C" w:rsidP="00F8288C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 Mastered creating objects</w:t>
                  </w:r>
                </w:p>
                <w:p w14:paraId="0918BA07" w14:textId="77777777" w:rsidR="00F8288C" w:rsidRPr="008C09AB" w:rsidRDefault="00F8288C" w:rsidP="00F8288C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sz w:val="20"/>
                    </w:rPr>
                  </w:pPr>
                </w:p>
                <w:p w14:paraId="14A55039" w14:textId="77777777" w:rsidR="00F8288C" w:rsidRPr="008C09AB" w:rsidRDefault="00F8288C" w:rsidP="00F8288C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java // pong </w:t>
                  </w:r>
                </w:p>
                <w:p w14:paraId="25035E98" w14:textId="77777777" w:rsidR="00F8288C" w:rsidRPr="008C09AB" w:rsidRDefault="00F8288C" w:rsidP="00F8288C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//Made the Atari game pong</w:t>
                  </w:r>
                </w:p>
                <w:p w14:paraId="0D50B66D" w14:textId="77777777" w:rsidR="00F8288C" w:rsidRDefault="00F8288C" w:rsidP="00F8288C">
                  <w:pPr>
                    <w:pStyle w:val="Heading4"/>
                    <w:spacing w:before="0"/>
                    <w:ind w:left="72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//Made two paddle objects and a ball that bounced back and forth</w:t>
                  </w:r>
                </w:p>
                <w:p w14:paraId="6C7338D4" w14:textId="77777777" w:rsidR="00F8288C" w:rsidRDefault="00F8288C" w:rsidP="00F8288C">
                  <w:pPr>
                    <w:pStyle w:val="Heading4"/>
                    <w:spacing w:before="0"/>
                    <w:ind w:left="720"/>
                    <w:jc w:val="both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 xml:space="preserve">                                         //kept score</w:t>
                  </w:r>
                </w:p>
                <w:p w14:paraId="1B5816ED" w14:textId="77777777" w:rsidR="00F8288C" w:rsidRPr="008C09AB" w:rsidRDefault="00F8288C" w:rsidP="00F8288C">
                  <w:pPr>
                    <w:pStyle w:val="Heading4"/>
                    <w:spacing w:before="0"/>
                    <w:ind w:left="72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</w:p>
                <w:p w14:paraId="1D7449F5" w14:textId="77777777" w:rsidR="00F8288C" w:rsidRPr="008C09AB" w:rsidRDefault="00F8288C" w:rsidP="00F8288C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>Javascript // Scrabble with friends</w:t>
                  </w:r>
                </w:p>
                <w:p w14:paraId="1145F6E7" w14:textId="77777777" w:rsidR="00F8288C" w:rsidRPr="008C09AB" w:rsidRDefault="00F8288C" w:rsidP="00F8288C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 Made a variation of scrabble in a group project</w:t>
                  </w:r>
                </w:p>
                <w:p w14:paraId="441DA68D" w14:textId="77777777" w:rsidR="00F8288C" w:rsidRPr="008C09AB" w:rsidRDefault="00F8288C" w:rsidP="00F8288C">
                  <w:pPr>
                    <w:spacing w:after="0"/>
                    <w:rPr>
                      <w:sz w:val="20"/>
                    </w:rPr>
                  </w:pPr>
                  <w:r w:rsidRPr="008C09AB">
                    <w:rPr>
                      <w:caps/>
                      <w:sz w:val="20"/>
                    </w:rPr>
                    <w:t>//</w:t>
                  </w:r>
                  <w:r w:rsidRPr="008C09AB">
                    <w:rPr>
                      <w:b/>
                      <w:caps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Wrote code so that a word could wrap-around to the other side</w:t>
                  </w:r>
                </w:p>
                <w:p w14:paraId="408B56A0" w14:textId="77777777" w:rsidR="00F8288C" w:rsidRDefault="00F8288C" w:rsidP="00F8288C">
                  <w:pPr>
                    <w:spacing w:after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>// Checked a dictionary to see if words were valid</w:t>
                  </w:r>
                </w:p>
                <w:p w14:paraId="5123A6E2" w14:textId="3F9A138A" w:rsidR="00F8288C" w:rsidRPr="00F8288C" w:rsidRDefault="00F8288C" w:rsidP="00F8288C">
                  <w:pPr>
                    <w:pStyle w:val="Heading4"/>
                    <w:spacing w:before="0"/>
                    <w:rPr>
                      <w:b w:val="0"/>
                      <w:sz w:val="20"/>
                    </w:rPr>
                  </w:pPr>
                  <w:r w:rsidRPr="00F8288C">
                    <w:rPr>
                      <w:b w:val="0"/>
                      <w:sz w:val="20"/>
                    </w:rPr>
                    <w:t xml:space="preserve">// </w:t>
                  </w:r>
                  <w:r w:rsidRPr="00F8288C">
                    <w:rPr>
                      <w:b w:val="0"/>
                      <w:caps w:val="0"/>
                      <w:sz w:val="20"/>
                    </w:rPr>
                    <w:t>Kept score</w:t>
                  </w:r>
                </w:p>
                <w:p w14:paraId="4AFE5ECD" w14:textId="77777777" w:rsidR="00F8288C" w:rsidRDefault="00F8288C" w:rsidP="00F8288C">
                  <w:pPr>
                    <w:pStyle w:val="Heading4"/>
                    <w:spacing w:before="0"/>
                    <w:rPr>
                      <w:sz w:val="20"/>
                    </w:rPr>
                  </w:pPr>
                  <w:bookmarkStart w:id="0" w:name="_GoBack"/>
                  <w:bookmarkEnd w:id="0"/>
                </w:p>
                <w:p w14:paraId="6AFB311D" w14:textId="5FC606C3" w:rsidR="00473BC5" w:rsidRPr="008C09AB" w:rsidRDefault="00473BC5" w:rsidP="00F8288C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C++ </w:t>
                  </w:r>
                  <w:r w:rsidR="00BD408D" w:rsidRPr="008C09AB">
                    <w:rPr>
                      <w:sz w:val="20"/>
                    </w:rPr>
                    <w:t xml:space="preserve">// </w:t>
                  </w:r>
                  <w:r w:rsidRPr="008C09AB">
                    <w:rPr>
                      <w:sz w:val="20"/>
                    </w:rPr>
                    <w:t>file transfer program</w:t>
                  </w:r>
                </w:p>
                <w:p w14:paraId="41981601" w14:textId="77777777" w:rsidR="00473BC5" w:rsidRDefault="00BD408D" w:rsidP="008C09AB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</w:t>
                  </w:r>
                  <w:r w:rsidR="00473BC5"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 xml:space="preserve"> Created a program that would send files from a source to a destination</w:t>
                  </w:r>
                </w:p>
                <w:p w14:paraId="0290F092" w14:textId="77777777" w:rsidR="008C09AB" w:rsidRPr="008C09AB" w:rsidRDefault="008C09AB" w:rsidP="008C09AB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</w:p>
                <w:p w14:paraId="0D69BA1A" w14:textId="77777777" w:rsidR="00473BC5" w:rsidRPr="008C09AB" w:rsidRDefault="00473BC5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C++ </w:t>
                  </w:r>
                  <w:r w:rsidR="00BD408D" w:rsidRPr="008C09AB">
                    <w:rPr>
                      <w:sz w:val="20"/>
                    </w:rPr>
                    <w:t>//</w:t>
                  </w:r>
                  <w:r w:rsidRPr="008C09AB">
                    <w:rPr>
                      <w:sz w:val="20"/>
                    </w:rPr>
                    <w:t xml:space="preserve"> image filter</w:t>
                  </w:r>
                </w:p>
                <w:p w14:paraId="2C153F9B" w14:textId="77777777" w:rsidR="00473BC5" w:rsidRPr="008C09AB" w:rsidRDefault="00BD408D" w:rsidP="008C09AB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 xml:space="preserve">// </w:t>
                  </w:r>
                  <w:r w:rsidR="00473BC5"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Created a program that applied a filter to images</w:t>
                  </w:r>
                </w:p>
                <w:p w14:paraId="4635E4B7" w14:textId="77777777" w:rsidR="00473BC5" w:rsidRDefault="00BD408D" w:rsidP="008C09AB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 xml:space="preserve">// </w:t>
                  </w:r>
                  <w:r w:rsidR="00473BC5"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Took .</w:t>
                  </w:r>
                  <w:proofErr w:type="spellStart"/>
                  <w:r w:rsidR="00473BC5"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png</w:t>
                  </w:r>
                  <w:proofErr w:type="spellEnd"/>
                  <w:r w:rsidR="00473BC5"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 xml:space="preserve"> images and changed each bit value to add a filter effect</w:t>
                  </w:r>
                </w:p>
                <w:p w14:paraId="1C941E4B" w14:textId="77777777" w:rsidR="008C09AB" w:rsidRPr="008C09AB" w:rsidRDefault="008C09AB" w:rsidP="008C09AB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</w:p>
                <w:p w14:paraId="795AE69A" w14:textId="77777777" w:rsidR="00473BC5" w:rsidRPr="008C09AB" w:rsidRDefault="00473BC5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C++ </w:t>
                  </w:r>
                  <w:r w:rsidR="00BD408D" w:rsidRPr="008C09AB">
                    <w:rPr>
                      <w:sz w:val="20"/>
                    </w:rPr>
                    <w:t>//</w:t>
                  </w:r>
                  <w:r w:rsidRPr="008C09AB">
                    <w:rPr>
                      <w:sz w:val="20"/>
                    </w:rPr>
                    <w:t xml:space="preserve"> Bank transaction system</w:t>
                  </w:r>
                </w:p>
                <w:p w14:paraId="2F4DAD77" w14:textId="77777777" w:rsidR="00473BC5" w:rsidRPr="008C09AB" w:rsidRDefault="00BD408D" w:rsidP="008C09AB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</w:t>
                  </w:r>
                  <w:r w:rsidR="00473BC5"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 xml:space="preserve"> Created customer id accounts and transactions</w:t>
                  </w:r>
                </w:p>
                <w:p w14:paraId="52046A19" w14:textId="77777777" w:rsidR="00473BC5" w:rsidRPr="008C09AB" w:rsidRDefault="00BD408D" w:rsidP="008C09AB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</w:t>
                  </w:r>
                  <w:r w:rsidR="00473BC5"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 xml:space="preserve"> Stored pending transactions in accounts</w:t>
                  </w:r>
                </w:p>
                <w:p w14:paraId="19961412" w14:textId="232007BD" w:rsidR="008C09AB" w:rsidRPr="00F8288C" w:rsidRDefault="00BD408D" w:rsidP="00F8288C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</w:t>
                  </w:r>
                  <w:r w:rsidR="00473BC5"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 xml:space="preserve"> Calculated balance of accounts</w:t>
                  </w:r>
                </w:p>
              </w:tc>
            </w:tr>
            <w:tr w:rsidR="00C420C8" w14:paraId="4B37FA8B" w14:textId="77777777" w:rsidTr="008C09AB">
              <w:trPr>
                <w:trHeight w:val="589"/>
              </w:trPr>
              <w:tc>
                <w:tcPr>
                  <w:tcW w:w="7634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9858011" w14:textId="77777777" w:rsidR="00C420C8" w:rsidRPr="005152F2" w:rsidRDefault="005E6EE2" w:rsidP="008C09AB">
                  <w:pPr>
                    <w:pStyle w:val="Heading2"/>
                    <w:spacing w:after="0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9506590392C54FEF88262458EC08B94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F4972">
                        <w:rPr>
                          <w:b/>
                          <w:sz w:val="28"/>
                        </w:rPr>
                        <w:t>Education</w:t>
                      </w:r>
                    </w:sdtContent>
                  </w:sdt>
                </w:p>
                <w:p w14:paraId="618EC4F8" w14:textId="77777777" w:rsidR="008C09AB" w:rsidRDefault="008C09AB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</w:p>
                <w:p w14:paraId="3D275228" w14:textId="77777777" w:rsidR="00473BC5" w:rsidRPr="008C09AB" w:rsidRDefault="00473BC5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>Kellenberg Memorial high school</w:t>
                  </w:r>
                  <w:r w:rsidR="00BD408D" w:rsidRPr="008C09AB">
                    <w:rPr>
                      <w:sz w:val="20"/>
                    </w:rPr>
                    <w:t xml:space="preserve"> // May 2014</w:t>
                  </w:r>
                </w:p>
                <w:p w14:paraId="2887B03C" w14:textId="77777777" w:rsidR="00473BC5" w:rsidRPr="008C09AB" w:rsidRDefault="00473BC5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</w:p>
                <w:p w14:paraId="7880B041" w14:textId="77777777" w:rsidR="00BD408D" w:rsidRPr="008C09AB" w:rsidRDefault="00473BC5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>Computer Science</w:t>
                  </w:r>
                  <w:r w:rsidR="008C09AB">
                    <w:rPr>
                      <w:sz w:val="20"/>
                    </w:rPr>
                    <w:t xml:space="preserve"> //</w:t>
                  </w:r>
                  <w:r w:rsidRPr="008C09AB">
                    <w:rPr>
                      <w:sz w:val="20"/>
                    </w:rPr>
                    <w:t xml:space="preserve"> University </w:t>
                  </w:r>
                  <w:r w:rsidR="00BD408D" w:rsidRPr="008C09AB">
                    <w:rPr>
                      <w:sz w:val="20"/>
                    </w:rPr>
                    <w:t>At</w:t>
                  </w:r>
                  <w:r w:rsidR="00C627E2" w:rsidRPr="008C09AB">
                    <w:rPr>
                      <w:sz w:val="20"/>
                    </w:rPr>
                    <w:t xml:space="preserve"> Buffalo </w:t>
                  </w:r>
                </w:p>
                <w:p w14:paraId="7BF6B23C" w14:textId="77777777" w:rsidR="00473BC5" w:rsidRPr="008C09AB" w:rsidRDefault="00BD408D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// </w:t>
                  </w:r>
                  <w:r w:rsidR="00C627E2" w:rsidRPr="008C09AB">
                    <w:rPr>
                      <w:sz w:val="20"/>
                    </w:rPr>
                    <w:t>May 2018</w:t>
                  </w:r>
                </w:p>
                <w:p w14:paraId="4220951E" w14:textId="77777777" w:rsidR="00473BC5" w:rsidRPr="008C09AB" w:rsidRDefault="00C627E2" w:rsidP="008C09AB">
                  <w:pPr>
                    <w:spacing w:after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// </w:t>
                  </w:r>
                  <w:r w:rsidR="00473BC5" w:rsidRPr="008C09AB">
                    <w:rPr>
                      <w:sz w:val="20"/>
                    </w:rPr>
                    <w:t>Association for Computing Machinery</w:t>
                  </w:r>
                </w:p>
                <w:p w14:paraId="77057A55" w14:textId="77777777" w:rsidR="00473BC5" w:rsidRPr="008C09AB" w:rsidRDefault="00C627E2" w:rsidP="008C09AB">
                  <w:pPr>
                    <w:spacing w:after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// </w:t>
                  </w:r>
                  <w:r w:rsidR="00473BC5" w:rsidRPr="008C09AB">
                    <w:rPr>
                      <w:sz w:val="20"/>
                    </w:rPr>
                    <w:t>University at Buffalo Rugby Football Club</w:t>
                  </w:r>
                </w:p>
                <w:p w14:paraId="2833184D" w14:textId="77777777" w:rsidR="00C420C8" w:rsidRDefault="00C627E2" w:rsidP="008C09AB">
                  <w:pPr>
                    <w:spacing w:after="0"/>
                  </w:pPr>
                  <w:r w:rsidRPr="008C09AB">
                    <w:rPr>
                      <w:sz w:val="20"/>
                    </w:rPr>
                    <w:t xml:space="preserve">// </w:t>
                  </w:r>
                  <w:r w:rsidR="00473BC5" w:rsidRPr="008C09AB">
                    <w:rPr>
                      <w:sz w:val="20"/>
                    </w:rPr>
                    <w:t>Judo-No-Kata at The University at Buffalo</w:t>
                  </w:r>
                </w:p>
              </w:tc>
            </w:tr>
            <w:tr w:rsidR="00C420C8" w14:paraId="55F97B21" w14:textId="77777777" w:rsidTr="008C09AB">
              <w:trPr>
                <w:trHeight w:val="1841"/>
              </w:trPr>
              <w:tc>
                <w:tcPr>
                  <w:tcW w:w="7634" w:type="dxa"/>
                  <w:tcMar>
                    <w:left w:w="720" w:type="dxa"/>
                    <w:right w:w="0" w:type="dxa"/>
                  </w:tcMar>
                </w:tcPr>
                <w:p w14:paraId="3D9385A8" w14:textId="77777777" w:rsidR="00C420C8" w:rsidRPr="005152F2" w:rsidRDefault="005E6EE2" w:rsidP="008C09AB">
                  <w:pPr>
                    <w:pStyle w:val="Heading2"/>
                    <w:spacing w:after="0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B59AC96E0A304721871FCDB6C3CDB29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F4972">
                        <w:rPr>
                          <w:b/>
                          <w:sz w:val="28"/>
                        </w:rPr>
                        <w:t>Volunteer Experience or Leadership</w:t>
                      </w:r>
                    </w:sdtContent>
                  </w:sdt>
                </w:p>
                <w:p w14:paraId="5F7B4BBB" w14:textId="77777777" w:rsidR="008C09AB" w:rsidRDefault="008C09AB" w:rsidP="008C09AB">
                  <w:pPr>
                    <w:spacing w:after="0"/>
                    <w:rPr>
                      <w:sz w:val="20"/>
                    </w:rPr>
                  </w:pPr>
                </w:p>
                <w:p w14:paraId="18152CA3" w14:textId="77777777" w:rsidR="00473BC5" w:rsidRPr="008C09AB" w:rsidRDefault="00C627E2" w:rsidP="008C09AB">
                  <w:pPr>
                    <w:spacing w:after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// </w:t>
                  </w:r>
                  <w:r w:rsidR="00473BC5" w:rsidRPr="008C09AB">
                    <w:rPr>
                      <w:sz w:val="20"/>
                    </w:rPr>
                    <w:t>Volunteered at South Nassau Communities Hospital’s Design and Development Center</w:t>
                  </w:r>
                  <w:r w:rsidR="002E724A" w:rsidRPr="008C09AB">
                    <w:rPr>
                      <w:sz w:val="20"/>
                    </w:rPr>
                    <w:t xml:space="preserve"> for 4 years</w:t>
                  </w:r>
                </w:p>
                <w:p w14:paraId="7F5E2BAC" w14:textId="77777777" w:rsidR="00473BC5" w:rsidRPr="008C09AB" w:rsidRDefault="00C627E2" w:rsidP="008C09AB">
                  <w:pPr>
                    <w:spacing w:after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>//</w:t>
                  </w:r>
                  <w:r w:rsidR="00473BC5" w:rsidRPr="008C09AB">
                    <w:rPr>
                      <w:sz w:val="20"/>
                    </w:rPr>
                    <w:t xml:space="preserve"> Taught myself the basics of AutoCAD</w:t>
                  </w:r>
                </w:p>
                <w:p w14:paraId="5ABE6A1B" w14:textId="77777777" w:rsidR="00C420C8" w:rsidRDefault="00C627E2" w:rsidP="008C09AB">
                  <w:pPr>
                    <w:spacing w:after="0"/>
                  </w:pPr>
                  <w:r w:rsidRPr="008C09AB">
                    <w:rPr>
                      <w:sz w:val="20"/>
                    </w:rPr>
                    <w:t>//</w:t>
                  </w:r>
                  <w:r w:rsidR="00473BC5" w:rsidRPr="008C09AB">
                    <w:rPr>
                      <w:sz w:val="20"/>
                    </w:rPr>
                    <w:t xml:space="preserve"> </w:t>
                  </w:r>
                  <w:r w:rsidR="00473BC5" w:rsidRPr="008C09AB">
                    <w:rPr>
                      <w:sz w:val="18"/>
                    </w:rPr>
                    <w:t xml:space="preserve">Captained </w:t>
                  </w:r>
                  <w:r w:rsidR="00473BC5" w:rsidRPr="008C09AB">
                    <w:rPr>
                      <w:sz w:val="20"/>
                    </w:rPr>
                    <w:t xml:space="preserve">rugby team in select games. </w:t>
                  </w:r>
                  <w:r w:rsidR="002E724A" w:rsidRPr="008C09AB">
                    <w:rPr>
                      <w:sz w:val="20"/>
                    </w:rPr>
                    <w:t xml:space="preserve"> </w:t>
                  </w:r>
                  <w:r w:rsidR="00473BC5" w:rsidRPr="008C09AB">
                    <w:rPr>
                      <w:sz w:val="20"/>
                    </w:rPr>
                    <w:t>Designated driver on road trips</w:t>
                  </w:r>
                </w:p>
              </w:tc>
            </w:tr>
          </w:tbl>
          <w:p w14:paraId="5EF57B5A" w14:textId="77777777" w:rsidR="00C420C8" w:rsidRPr="005152F2" w:rsidRDefault="00C420C8" w:rsidP="003856C9"/>
        </w:tc>
      </w:tr>
    </w:tbl>
    <w:p w14:paraId="59950120" w14:textId="6C3B5647" w:rsidR="003F5FDB" w:rsidRPr="0095252E" w:rsidRDefault="003F5FDB" w:rsidP="0095252E">
      <w:pPr>
        <w:tabs>
          <w:tab w:val="left" w:pos="400"/>
          <w:tab w:val="center" w:pos="5400"/>
        </w:tabs>
        <w:jc w:val="left"/>
      </w:pPr>
    </w:p>
    <w:sectPr w:rsidR="003F5FDB" w:rsidRPr="0095252E" w:rsidSect="00473BC5"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1397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50FDB" w14:textId="77777777" w:rsidR="005E6EE2" w:rsidRDefault="005E6EE2" w:rsidP="003856C9">
      <w:pPr>
        <w:spacing w:after="0" w:line="240" w:lineRule="auto"/>
      </w:pPr>
      <w:r>
        <w:separator/>
      </w:r>
    </w:p>
  </w:endnote>
  <w:endnote w:type="continuationSeparator" w:id="0">
    <w:p w14:paraId="6307685B" w14:textId="77777777" w:rsidR="005E6EE2" w:rsidRDefault="005E6EE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1D030" w14:textId="77777777" w:rsidR="003856C9" w:rsidRDefault="005E6EE2" w:rsidP="007803B7">
    <w:pPr>
      <w:pStyle w:val="Footer"/>
    </w:pP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F8288C">
          <w:rPr>
            <w:noProof/>
          </w:rPr>
          <w:t>1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969169713"/>
      <w:temporary/>
      <w:showingPlcHdr/>
      <w15:appearance w15:val="hidden"/>
    </w:sdtPr>
    <w:sdtEndPr/>
    <w:sdtContent>
      <w:p w14:paraId="4C91D787" w14:textId="77777777" w:rsidR="00473BC5" w:rsidRPr="00473BC5" w:rsidRDefault="00473BC5">
        <w:pPr>
          <w:pStyle w:val="Footer"/>
          <w:rPr>
            <w:b/>
          </w:rPr>
        </w:pPr>
        <w:r w:rsidRPr="00473BC5">
          <w:rPr>
            <w:b/>
          </w:rPr>
          <w:t>[Type here]</w:t>
        </w:r>
      </w:p>
    </w:sdtContent>
  </w:sdt>
  <w:p w14:paraId="1206228C" w14:textId="77777777" w:rsidR="001765FE" w:rsidRDefault="001765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C50C1" w14:textId="77777777" w:rsidR="005E6EE2" w:rsidRDefault="005E6EE2" w:rsidP="003856C9">
      <w:pPr>
        <w:spacing w:after="0" w:line="240" w:lineRule="auto"/>
      </w:pPr>
      <w:r>
        <w:separator/>
      </w:r>
    </w:p>
  </w:footnote>
  <w:footnote w:type="continuationSeparator" w:id="0">
    <w:p w14:paraId="71E6680A" w14:textId="77777777" w:rsidR="005E6EE2" w:rsidRDefault="005E6EE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E874F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EAF6EC" wp14:editId="560F948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86997D9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DB1E6E"/>
    <w:multiLevelType w:val="hybridMultilevel"/>
    <w:tmpl w:val="25127040"/>
    <w:lvl w:ilvl="0" w:tplc="D2D84C8C">
      <w:start w:val="516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C5"/>
    <w:rsid w:val="00052BE1"/>
    <w:rsid w:val="00070A9C"/>
    <w:rsid w:val="0007412A"/>
    <w:rsid w:val="000A7B90"/>
    <w:rsid w:val="0010199E"/>
    <w:rsid w:val="0010257B"/>
    <w:rsid w:val="001166C2"/>
    <w:rsid w:val="001503AC"/>
    <w:rsid w:val="00151CA6"/>
    <w:rsid w:val="001765FE"/>
    <w:rsid w:val="0019561F"/>
    <w:rsid w:val="001B32D2"/>
    <w:rsid w:val="0026743A"/>
    <w:rsid w:val="00283B81"/>
    <w:rsid w:val="00293B83"/>
    <w:rsid w:val="002A3621"/>
    <w:rsid w:val="002A4C3B"/>
    <w:rsid w:val="002B3890"/>
    <w:rsid w:val="002B7747"/>
    <w:rsid w:val="002C77B9"/>
    <w:rsid w:val="002E6BD5"/>
    <w:rsid w:val="002E724A"/>
    <w:rsid w:val="002F485A"/>
    <w:rsid w:val="003053D9"/>
    <w:rsid w:val="003502B0"/>
    <w:rsid w:val="003856C9"/>
    <w:rsid w:val="00396369"/>
    <w:rsid w:val="003F4D31"/>
    <w:rsid w:val="003F5FDB"/>
    <w:rsid w:val="0043426C"/>
    <w:rsid w:val="00441EB9"/>
    <w:rsid w:val="00463463"/>
    <w:rsid w:val="00473BC5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85C0D"/>
    <w:rsid w:val="005A1E51"/>
    <w:rsid w:val="005A7E57"/>
    <w:rsid w:val="005E6EE2"/>
    <w:rsid w:val="005F4972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01A6"/>
    <w:rsid w:val="00841714"/>
    <w:rsid w:val="008501C7"/>
    <w:rsid w:val="008C09AB"/>
    <w:rsid w:val="008C7CA2"/>
    <w:rsid w:val="008F6337"/>
    <w:rsid w:val="00914DAF"/>
    <w:rsid w:val="0093286E"/>
    <w:rsid w:val="0095252E"/>
    <w:rsid w:val="009D1627"/>
    <w:rsid w:val="00A42F91"/>
    <w:rsid w:val="00AD6A62"/>
    <w:rsid w:val="00AF1258"/>
    <w:rsid w:val="00B01E52"/>
    <w:rsid w:val="00B550FC"/>
    <w:rsid w:val="00B85871"/>
    <w:rsid w:val="00B93310"/>
    <w:rsid w:val="00BB3B21"/>
    <w:rsid w:val="00BC1F18"/>
    <w:rsid w:val="00BD13B4"/>
    <w:rsid w:val="00BD2E58"/>
    <w:rsid w:val="00BD408D"/>
    <w:rsid w:val="00BF6BAB"/>
    <w:rsid w:val="00C007A5"/>
    <w:rsid w:val="00C04A4D"/>
    <w:rsid w:val="00C420C8"/>
    <w:rsid w:val="00C4403A"/>
    <w:rsid w:val="00C627E2"/>
    <w:rsid w:val="00C87311"/>
    <w:rsid w:val="00CE6306"/>
    <w:rsid w:val="00D11C4D"/>
    <w:rsid w:val="00D5067A"/>
    <w:rsid w:val="00DC0F74"/>
    <w:rsid w:val="00DC79BB"/>
    <w:rsid w:val="00DF0A0F"/>
    <w:rsid w:val="00E15B1E"/>
    <w:rsid w:val="00E34D58"/>
    <w:rsid w:val="00E6275F"/>
    <w:rsid w:val="00E941EF"/>
    <w:rsid w:val="00EA1972"/>
    <w:rsid w:val="00EB1C1B"/>
    <w:rsid w:val="00F077AE"/>
    <w:rsid w:val="00F14687"/>
    <w:rsid w:val="00F56435"/>
    <w:rsid w:val="00F8288C"/>
    <w:rsid w:val="00F91A9C"/>
    <w:rsid w:val="00F927F0"/>
    <w:rsid w:val="00FA07AA"/>
    <w:rsid w:val="00FB0A17"/>
    <w:rsid w:val="00FB6A8F"/>
    <w:rsid w:val="00FC16E0"/>
    <w:rsid w:val="00FD2EA0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1B9D2"/>
  <w15:chartTrackingRefBased/>
  <w15:docId w15:val="{3FC2B7AA-53B4-43A1-8A42-088F459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37B6AE" w:themeColor="accent1"/>
        <w:bottom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1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2773">
          <w:marLeft w:val="0"/>
          <w:marRight w:val="0"/>
          <w:marTop w:val="225"/>
          <w:marBottom w:val="0"/>
          <w:divBdr>
            <w:top w:val="single" w:sz="6" w:space="4" w:color="C1C1C1"/>
            <w:left w:val="single" w:sz="6" w:space="5" w:color="C1C1C1"/>
            <w:bottom w:val="single" w:sz="6" w:space="3" w:color="C1C1C1"/>
            <w:right w:val="single" w:sz="6" w:space="5" w:color="C1C1C1"/>
          </w:divBdr>
        </w:div>
      </w:divsChild>
    </w:div>
    <w:div w:id="15521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3663">
          <w:marLeft w:val="0"/>
          <w:marRight w:val="0"/>
          <w:marTop w:val="225"/>
          <w:marBottom w:val="0"/>
          <w:divBdr>
            <w:top w:val="single" w:sz="6" w:space="4" w:color="C1C1C1"/>
            <w:left w:val="single" w:sz="6" w:space="5" w:color="C1C1C1"/>
            <w:bottom w:val="single" w:sz="6" w:space="3" w:color="C1C1C1"/>
            <w:right w:val="single" w:sz="6" w:space="5" w:color="C1C1C1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%20McCarson\AppData\Roaming\Microsoft\Templates\Creative%20resume,%20designed%20by%20MOO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C4F77E66F34D6E8BBA12E303AA6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B51E8-0EA5-4018-8F53-FE942E6BEEE7}"/>
      </w:docPartPr>
      <w:docPartBody>
        <w:p w:rsidR="005B456B" w:rsidRDefault="009E6F37">
          <w:pPr>
            <w:pStyle w:val="19C4F77E66F34D6E8BBA12E303AA6983"/>
          </w:pPr>
          <w:r>
            <w:t>Objective</w:t>
          </w:r>
        </w:p>
      </w:docPartBody>
    </w:docPart>
    <w:docPart>
      <w:docPartPr>
        <w:name w:val="17BF6FB5F72B40B1B9110BE5AD64C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C3F8E-E996-4B11-81C9-AEB3A6FE9C52}"/>
      </w:docPartPr>
      <w:docPartBody>
        <w:p w:rsidR="005B456B" w:rsidRDefault="009E6F37">
          <w:pPr>
            <w:pStyle w:val="17BF6FB5F72B40B1B9110BE5AD64C765"/>
          </w:pPr>
          <w:r>
            <w:t>Skills</w:t>
          </w:r>
        </w:p>
      </w:docPartBody>
    </w:docPart>
    <w:docPart>
      <w:docPartPr>
        <w:name w:val="C298211B7704475497F5E899CF9B7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31B49-A41F-4A5F-9546-127AE10C9DAC}"/>
      </w:docPartPr>
      <w:docPartBody>
        <w:p w:rsidR="005B456B" w:rsidRDefault="009E6F37">
          <w:pPr>
            <w:pStyle w:val="C298211B7704475497F5E899CF9B7F4E"/>
          </w:pPr>
          <w:r w:rsidRPr="005152F2">
            <w:t>Experience</w:t>
          </w:r>
        </w:p>
      </w:docPartBody>
    </w:docPart>
    <w:docPart>
      <w:docPartPr>
        <w:name w:val="9506590392C54FEF88262458EC08B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7B275-B622-454D-817F-45FBFE50782F}"/>
      </w:docPartPr>
      <w:docPartBody>
        <w:p w:rsidR="005B456B" w:rsidRDefault="009E6F37">
          <w:pPr>
            <w:pStyle w:val="9506590392C54FEF88262458EC08B94E"/>
          </w:pPr>
          <w:r w:rsidRPr="005152F2">
            <w:t>Education</w:t>
          </w:r>
        </w:p>
      </w:docPartBody>
    </w:docPart>
    <w:docPart>
      <w:docPartPr>
        <w:name w:val="B59AC96E0A304721871FCDB6C3CDB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1FF07-A792-4618-BD92-FD346F7A6682}"/>
      </w:docPartPr>
      <w:docPartBody>
        <w:p w:rsidR="005B456B" w:rsidRDefault="009E6F37">
          <w:pPr>
            <w:pStyle w:val="B59AC96E0A304721871FCDB6C3CDB293"/>
          </w:pPr>
          <w:r w:rsidRPr="005152F2">
            <w:t>Volunteer Experience or Leadership</w:t>
          </w:r>
        </w:p>
      </w:docPartBody>
    </w:docPart>
    <w:docPart>
      <w:docPartPr>
        <w:name w:val="579B408AF95D4B22B1C45465C10C4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99FD5-C2BD-42AE-9CC0-F2CD89E59A8D}"/>
      </w:docPartPr>
      <w:docPartBody>
        <w:p w:rsidR="005B456B" w:rsidRDefault="005516EF" w:rsidP="005516EF">
          <w:pPr>
            <w:pStyle w:val="579B408AF95D4B22B1C45465C10C43B7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EF"/>
    <w:rsid w:val="003A34AE"/>
    <w:rsid w:val="005516EF"/>
    <w:rsid w:val="005B456B"/>
    <w:rsid w:val="00891011"/>
    <w:rsid w:val="009B75AD"/>
    <w:rsid w:val="009E6F37"/>
    <w:rsid w:val="00F8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C425170C2441D8492558A15549DB0">
    <w:name w:val="1F3C425170C2441D8492558A15549DB0"/>
  </w:style>
  <w:style w:type="paragraph" w:customStyle="1" w:styleId="03A4A779D8494ABD816E0402A96AE3B9">
    <w:name w:val="03A4A779D8494ABD816E0402A96AE3B9"/>
  </w:style>
  <w:style w:type="paragraph" w:customStyle="1" w:styleId="045B326643434BBE96D760DDD090C890">
    <w:name w:val="045B326643434BBE96D760DDD090C890"/>
  </w:style>
  <w:style w:type="paragraph" w:customStyle="1" w:styleId="F8B09EAE37FC45618FEDCF304659FACB">
    <w:name w:val="F8B09EAE37FC45618FEDCF304659FACB"/>
  </w:style>
  <w:style w:type="paragraph" w:customStyle="1" w:styleId="75BE857AF3E14977878BF2B580161D07">
    <w:name w:val="75BE857AF3E14977878BF2B580161D07"/>
  </w:style>
  <w:style w:type="paragraph" w:customStyle="1" w:styleId="19C4F77E66F34D6E8BBA12E303AA6983">
    <w:name w:val="19C4F77E66F34D6E8BBA12E303AA6983"/>
  </w:style>
  <w:style w:type="paragraph" w:customStyle="1" w:styleId="7171A9D459EC4CD0A842088CF2DE0356">
    <w:name w:val="7171A9D459EC4CD0A842088CF2DE0356"/>
  </w:style>
  <w:style w:type="paragraph" w:customStyle="1" w:styleId="17BF6FB5F72B40B1B9110BE5AD64C765">
    <w:name w:val="17BF6FB5F72B40B1B9110BE5AD64C765"/>
  </w:style>
  <w:style w:type="paragraph" w:customStyle="1" w:styleId="003CDBFAFFC5409EA260CA80570290F8">
    <w:name w:val="003CDBFAFFC5409EA260CA80570290F8"/>
  </w:style>
  <w:style w:type="paragraph" w:customStyle="1" w:styleId="C298211B7704475497F5E899CF9B7F4E">
    <w:name w:val="C298211B7704475497F5E899CF9B7F4E"/>
  </w:style>
  <w:style w:type="paragraph" w:customStyle="1" w:styleId="2456C30D1FD7437F92045170C165A1DA">
    <w:name w:val="2456C30D1FD7437F92045170C165A1DA"/>
  </w:style>
  <w:style w:type="paragraph" w:customStyle="1" w:styleId="AC916F6827554DF7B6F0177994FAD1DC">
    <w:name w:val="AC916F6827554DF7B6F0177994FAD1DC"/>
  </w:style>
  <w:style w:type="paragraph" w:customStyle="1" w:styleId="566524E6124942CC92146F3F0FCC254F">
    <w:name w:val="566524E6124942CC92146F3F0FCC254F"/>
  </w:style>
  <w:style w:type="paragraph" w:customStyle="1" w:styleId="676B3E8D2E72406F82E7B899FC8786CA">
    <w:name w:val="676B3E8D2E72406F82E7B899FC8786CA"/>
  </w:style>
  <w:style w:type="paragraph" w:customStyle="1" w:styleId="AEEB29E142294FE69D9514874C6537B0">
    <w:name w:val="AEEB29E142294FE69D9514874C6537B0"/>
  </w:style>
  <w:style w:type="paragraph" w:customStyle="1" w:styleId="6DB146C79E3D45D1B1F36D7661C5336C">
    <w:name w:val="6DB146C79E3D45D1B1F36D7661C5336C"/>
  </w:style>
  <w:style w:type="paragraph" w:customStyle="1" w:styleId="90B861A9DA1F44EA819DC56F582BF910">
    <w:name w:val="90B861A9DA1F44EA819DC56F582BF910"/>
  </w:style>
  <w:style w:type="paragraph" w:customStyle="1" w:styleId="5200AFAD2F4649CDB82CAE83A0AD38C6">
    <w:name w:val="5200AFAD2F4649CDB82CAE83A0AD38C6"/>
  </w:style>
  <w:style w:type="paragraph" w:customStyle="1" w:styleId="9506590392C54FEF88262458EC08B94E">
    <w:name w:val="9506590392C54FEF88262458EC08B94E"/>
  </w:style>
  <w:style w:type="paragraph" w:customStyle="1" w:styleId="F62A5DA2ACF64FED813F0D0651EEAFEE">
    <w:name w:val="F62A5DA2ACF64FED813F0D0651EEAFEE"/>
  </w:style>
  <w:style w:type="paragraph" w:customStyle="1" w:styleId="EC0D771CD23B46689DA065841EADA42A">
    <w:name w:val="EC0D771CD23B46689DA065841EADA42A"/>
  </w:style>
  <w:style w:type="paragraph" w:customStyle="1" w:styleId="897F214EFF6D482596AB3C938A9DD63C">
    <w:name w:val="897F214EFF6D482596AB3C938A9DD63C"/>
  </w:style>
  <w:style w:type="paragraph" w:customStyle="1" w:styleId="B59AC96E0A304721871FCDB6C3CDB293">
    <w:name w:val="B59AC96E0A304721871FCDB6C3CDB293"/>
  </w:style>
  <w:style w:type="paragraph" w:customStyle="1" w:styleId="8E0995D0C0F04A71997679C224A7C1F9">
    <w:name w:val="8E0995D0C0F04A71997679C224A7C1F9"/>
  </w:style>
  <w:style w:type="paragraph" w:customStyle="1" w:styleId="AC4DD4EA2F0B4822BE33963C3CCA036B">
    <w:name w:val="AC4DD4EA2F0B4822BE33963C3CCA036B"/>
    <w:rsid w:val="005516EF"/>
  </w:style>
  <w:style w:type="paragraph" w:customStyle="1" w:styleId="9FE4A0E575A540F7B2C3B622A78DE1E1">
    <w:name w:val="9FE4A0E575A540F7B2C3B622A78DE1E1"/>
    <w:rsid w:val="005516EF"/>
  </w:style>
  <w:style w:type="paragraph" w:customStyle="1" w:styleId="B93BD5AE165F4B5B9E92C24001BB8536">
    <w:name w:val="B93BD5AE165F4B5B9E92C24001BB8536"/>
    <w:rsid w:val="005516EF"/>
  </w:style>
  <w:style w:type="paragraph" w:customStyle="1" w:styleId="3A80961AA60E46C78BCB28F9E3A18DA1">
    <w:name w:val="3A80961AA60E46C78BCB28F9E3A18DA1"/>
    <w:rsid w:val="005516EF"/>
  </w:style>
  <w:style w:type="paragraph" w:customStyle="1" w:styleId="F40F4E8A952844EDB6811E301FFCEDFE">
    <w:name w:val="F40F4E8A952844EDB6811E301FFCEDFE"/>
    <w:rsid w:val="005516EF"/>
  </w:style>
  <w:style w:type="paragraph" w:customStyle="1" w:styleId="0453F54F53BF42F687E0A675ABC973B9">
    <w:name w:val="0453F54F53BF42F687E0A675ABC973B9"/>
    <w:rsid w:val="005516EF"/>
  </w:style>
  <w:style w:type="paragraph" w:customStyle="1" w:styleId="404CC47A7CE642FFA514FC9E74B63FB9">
    <w:name w:val="404CC47A7CE642FFA514FC9E74B63FB9"/>
    <w:rsid w:val="005516EF"/>
  </w:style>
  <w:style w:type="paragraph" w:customStyle="1" w:styleId="1B10BC47297A41A2B1BA692B831A9184">
    <w:name w:val="1B10BC47297A41A2B1BA692B831A9184"/>
    <w:rsid w:val="005516EF"/>
  </w:style>
  <w:style w:type="paragraph" w:customStyle="1" w:styleId="6BBD8627BC2C4626A069002CF3ADC7E2">
    <w:name w:val="6BBD8627BC2C4626A069002CF3ADC7E2"/>
    <w:rsid w:val="005516EF"/>
  </w:style>
  <w:style w:type="paragraph" w:customStyle="1" w:styleId="B7AE7B98C15A4471A6ED0075C1AAF5D6">
    <w:name w:val="B7AE7B98C15A4471A6ED0075C1AAF5D6"/>
    <w:rsid w:val="005516EF"/>
  </w:style>
  <w:style w:type="paragraph" w:customStyle="1" w:styleId="6983CFA08FBB4059B5A492C1F31BE4E0">
    <w:name w:val="6983CFA08FBB4059B5A492C1F31BE4E0"/>
    <w:rsid w:val="005516EF"/>
  </w:style>
  <w:style w:type="paragraph" w:customStyle="1" w:styleId="D0888D0BCEB542929600ECB626BBA90E">
    <w:name w:val="D0888D0BCEB542929600ECB626BBA90E"/>
    <w:rsid w:val="005516EF"/>
  </w:style>
  <w:style w:type="paragraph" w:customStyle="1" w:styleId="014571DF90A44C16920FE29BACD82175">
    <w:name w:val="014571DF90A44C16920FE29BACD82175"/>
    <w:rsid w:val="005516EF"/>
  </w:style>
  <w:style w:type="paragraph" w:customStyle="1" w:styleId="5703436094CB40D0BBEBF9551A19138D">
    <w:name w:val="5703436094CB40D0BBEBF9551A19138D"/>
    <w:rsid w:val="005516EF"/>
  </w:style>
  <w:style w:type="paragraph" w:customStyle="1" w:styleId="34FA029BDD404CB39EE351E2AE61105F">
    <w:name w:val="34FA029BDD404CB39EE351E2AE61105F"/>
    <w:rsid w:val="005516EF"/>
  </w:style>
  <w:style w:type="paragraph" w:customStyle="1" w:styleId="E2FC4A0A1EF340A29522941C57B85B27">
    <w:name w:val="E2FC4A0A1EF340A29522941C57B85B27"/>
    <w:rsid w:val="005516EF"/>
  </w:style>
  <w:style w:type="paragraph" w:customStyle="1" w:styleId="7A98621CB1E4408F85A99DE6F644020A">
    <w:name w:val="7A98621CB1E4408F85A99DE6F644020A"/>
    <w:rsid w:val="005516EF"/>
  </w:style>
  <w:style w:type="paragraph" w:customStyle="1" w:styleId="A676A8A174634D1A9AF0DFAF34BF7268">
    <w:name w:val="A676A8A174634D1A9AF0DFAF34BF7268"/>
    <w:rsid w:val="005516EF"/>
  </w:style>
  <w:style w:type="paragraph" w:customStyle="1" w:styleId="89F17A79024B4BBBB0DCF831A584DD70">
    <w:name w:val="89F17A79024B4BBBB0DCF831A584DD70"/>
    <w:rsid w:val="005516EF"/>
  </w:style>
  <w:style w:type="paragraph" w:customStyle="1" w:styleId="D77444F608794067A48E74A311F05CE1">
    <w:name w:val="D77444F608794067A48E74A311F05CE1"/>
    <w:rsid w:val="005516EF"/>
  </w:style>
  <w:style w:type="paragraph" w:customStyle="1" w:styleId="C4EAB1D3027D448AA339C95CE2738D83">
    <w:name w:val="C4EAB1D3027D448AA339C95CE2738D83"/>
    <w:rsid w:val="005516EF"/>
  </w:style>
  <w:style w:type="paragraph" w:customStyle="1" w:styleId="6EABAE8773F44504A499A0D5A93405BD">
    <w:name w:val="6EABAE8773F44504A499A0D5A93405BD"/>
    <w:rsid w:val="005516EF"/>
  </w:style>
  <w:style w:type="paragraph" w:customStyle="1" w:styleId="8B45C63397E0478987BD8E3C9093F0F7">
    <w:name w:val="8B45C63397E0478987BD8E3C9093F0F7"/>
    <w:rsid w:val="005516EF"/>
  </w:style>
  <w:style w:type="paragraph" w:customStyle="1" w:styleId="4A435FA9E8EA47C187E266D04CFDC6E7">
    <w:name w:val="4A435FA9E8EA47C187E266D04CFDC6E7"/>
    <w:rsid w:val="005516EF"/>
  </w:style>
  <w:style w:type="paragraph" w:customStyle="1" w:styleId="90B6DA22B2E049F19B9011544A0D19F3">
    <w:name w:val="90B6DA22B2E049F19B9011544A0D19F3"/>
    <w:rsid w:val="005516EF"/>
  </w:style>
  <w:style w:type="paragraph" w:customStyle="1" w:styleId="7A8B35ABAF404CC7A24F7A693BC75B1D">
    <w:name w:val="7A8B35ABAF404CC7A24F7A693BC75B1D"/>
    <w:rsid w:val="005516EF"/>
  </w:style>
  <w:style w:type="paragraph" w:customStyle="1" w:styleId="0CD5431AECF64E69B8853441389A71E0">
    <w:name w:val="0CD5431AECF64E69B8853441389A71E0"/>
    <w:rsid w:val="005516EF"/>
  </w:style>
  <w:style w:type="paragraph" w:customStyle="1" w:styleId="A6D0339F85E64371B0DE04411C2619AE">
    <w:name w:val="A6D0339F85E64371B0DE04411C2619AE"/>
    <w:rsid w:val="005516EF"/>
  </w:style>
  <w:style w:type="paragraph" w:customStyle="1" w:styleId="EA50F6A8AD2A4AD5A2676969BE40F8A3">
    <w:name w:val="EA50F6A8AD2A4AD5A2676969BE40F8A3"/>
    <w:rsid w:val="005516EF"/>
  </w:style>
  <w:style w:type="paragraph" w:customStyle="1" w:styleId="F35FE5577B0342A39CAEF52C46C52E7E">
    <w:name w:val="F35FE5577B0342A39CAEF52C46C52E7E"/>
    <w:rsid w:val="005516EF"/>
  </w:style>
  <w:style w:type="paragraph" w:customStyle="1" w:styleId="579B408AF95D4B22B1C45465C10C43B7">
    <w:name w:val="579B408AF95D4B22B1C45465C10C43B7"/>
    <w:rsid w:val="005516EF"/>
  </w:style>
  <w:style w:type="paragraph" w:customStyle="1" w:styleId="354E7BF61AA74B01A9FA3EE29043657B">
    <w:name w:val="354E7BF61AA74B01A9FA3EE29043657B"/>
    <w:rsid w:val="005516EF"/>
  </w:style>
  <w:style w:type="paragraph" w:customStyle="1" w:styleId="80B5E681980D42D6A97F36AFAF7FE7E7">
    <w:name w:val="80B5E681980D42D6A97F36AFAF7FE7E7"/>
    <w:rsid w:val="005516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AmCCARSO@BUFFALO.EDU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DDEF0A-94C2-694E-B839-B35A2304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C:\Users\Michael McCarson\AppData\Roaming\Microsoft\Templates\Creative resume, designed by MOO(2).dotx</Template>
  <TotalTime>4</TotalTime>
  <Pages>2</Pages>
  <Words>297</Words>
  <Characters>1693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McCarson</dc:creator>
  <cp:keywords/>
  <dc:description/>
  <cp:lastModifiedBy>Microsoft Office User</cp:lastModifiedBy>
  <cp:revision>5</cp:revision>
  <dcterms:created xsi:type="dcterms:W3CDTF">2018-01-04T23:09:00Z</dcterms:created>
  <dcterms:modified xsi:type="dcterms:W3CDTF">2018-01-04T23:12:00Z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