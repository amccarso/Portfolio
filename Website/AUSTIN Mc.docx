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0A8A07C9" w14:textId="77777777" w:rsidTr="00C420C8">
        <w:tc>
          <w:tcPr>
            <w:tcW w:w="3023" w:type="dxa"/>
          </w:tcPr>
          <w:p w14:paraId="60EC4F86" w14:textId="77777777" w:rsidR="00C420C8" w:rsidRPr="005152F2" w:rsidRDefault="00473BC5" w:rsidP="00473BC5">
            <w:pPr>
              <w:pStyle w:val="Heading1"/>
            </w:pPr>
            <w:r>
              <w:rPr>
                <w:sz w:val="40"/>
              </w:rPr>
              <w:t>Austin</w:t>
            </w:r>
            <w:r w:rsidRPr="0067608F">
              <w:rPr>
                <w:sz w:val="40"/>
              </w:rPr>
              <w:t xml:space="preserve"> M</w:t>
            </w:r>
            <w:r w:rsidRPr="0067608F">
              <w:rPr>
                <w:sz w:val="28"/>
                <w:szCs w:val="22"/>
              </w:rPr>
              <w:t>c</w:t>
            </w:r>
            <w:r w:rsidRPr="0067608F">
              <w:rPr>
                <w:sz w:val="40"/>
              </w:rPr>
              <w:t>cARSON</w:t>
            </w:r>
          </w:p>
          <w:p w14:paraId="64B3A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CC07329" wp14:editId="3E0EC56F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0CC41D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C42263A" w14:textId="77777777" w:rsidR="00C420C8" w:rsidRPr="00C420C8" w:rsidRDefault="00FC4A45" w:rsidP="00441EB9">
            <w:pPr>
              <w:pStyle w:val="Heading3"/>
            </w:pPr>
            <w:sdt>
              <w:sdtPr>
                <w:alias w:val="Email:"/>
                <w:tag w:val="Email:"/>
                <w:id w:val="-1689822732"/>
                <w:placeholder>
                  <w:docPart w:val="579B408AF95D4B22B1C45465C10C43B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73BC5">
                  <w:t>AmCCARSO@BUFFALO.EDU</w:t>
                </w:r>
              </w:sdtContent>
            </w:sdt>
          </w:p>
          <w:p w14:paraId="70C15C0E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7B90F7C" wp14:editId="7193F1EB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AABE1C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4F56EE2" w14:textId="77777777" w:rsidR="00C420C8" w:rsidRPr="00C420C8" w:rsidRDefault="00473BC5" w:rsidP="00441EB9">
            <w:pPr>
              <w:pStyle w:val="Heading3"/>
            </w:pPr>
            <w:r>
              <w:t>1+(516)-554-5005</w:t>
            </w:r>
          </w:p>
          <w:p w14:paraId="16ABC03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3B4B776" wp14:editId="56EF03B5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9C2BD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5FA28AB" w14:textId="77777777" w:rsidR="00C420C8" w:rsidRPr="00C420C8" w:rsidRDefault="00AD6A62" w:rsidP="00441EB9">
            <w:pPr>
              <w:pStyle w:val="Heading3"/>
            </w:pPr>
            <w:r>
              <w:t>linkedin.com/in/austin-mccarson-38243096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35CB5AC8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8F6F96A" w14:textId="66F31D13" w:rsidR="00C420C8" w:rsidRPr="00441EB9" w:rsidRDefault="00C420C8" w:rsidP="000A7B90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4D23A26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5668D7C" w14:textId="77777777" w:rsidR="00C420C8" w:rsidRDefault="00FC4A45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9C4F77E66F34D6E8BBA12E303AA69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73BC5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14:paraId="5A4EBE4A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A6E086D" wp14:editId="5A4616FC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B605CA3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E6FA79" w14:textId="77777777" w:rsidR="00C420C8" w:rsidRDefault="00473BC5" w:rsidP="00473BC5">
                  <w:r>
                    <w:t>Looking to utilize my educational background while doing something I enjoy.</w:t>
                  </w:r>
                </w:p>
              </w:tc>
            </w:tr>
            <w:tr w:rsidR="00C420C8" w:rsidRPr="005152F2" w14:paraId="7EBB4EE7" w14:textId="77777777" w:rsidTr="00C627E2">
              <w:trPr>
                <w:trHeight w:val="4822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B1A87A9" w14:textId="77777777" w:rsidR="00C420C8" w:rsidRDefault="00FC4A45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7BF6FB5F72B40B1B9110BE5AD64C7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73BC5">
                        <w:rPr>
                          <w:b/>
                        </w:rPr>
                        <w:t>Skills</w:t>
                      </w:r>
                    </w:sdtContent>
                  </w:sdt>
                </w:p>
                <w:p w14:paraId="73D33F5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4DECB623" wp14:editId="0D142879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E460690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B745208" w14:textId="77777777" w:rsidR="00473BC5" w:rsidRDefault="00473BC5" w:rsidP="00473BC5">
                  <w:r w:rsidRPr="008C09AB">
                    <w:t>JavaScript</w:t>
                  </w:r>
                </w:p>
                <w:p w14:paraId="4FEB60BC" w14:textId="77777777" w:rsidR="00EA1972" w:rsidRPr="008C09AB" w:rsidRDefault="00EA1972" w:rsidP="00EA1972">
                  <w:r w:rsidRPr="008C09AB">
                    <w:t>HTML</w:t>
                  </w:r>
                </w:p>
                <w:p w14:paraId="3C8831CD" w14:textId="36EA4E9C" w:rsidR="00EA1972" w:rsidRDefault="00EA1972" w:rsidP="00EA1972">
                  <w:r w:rsidRPr="008C09AB">
                    <w:t>CSS</w:t>
                  </w:r>
                </w:p>
                <w:p w14:paraId="22C64B06" w14:textId="1E5A99FF" w:rsidR="00EA1972" w:rsidRDefault="00EA1972" w:rsidP="00EA1972">
                  <w:r>
                    <w:t>DOM</w:t>
                  </w:r>
                </w:p>
                <w:p w14:paraId="6746FF42" w14:textId="15F3B2CA" w:rsidR="00070A9C" w:rsidRDefault="00070A9C" w:rsidP="00070A9C">
                  <w:r w:rsidRPr="008C09AB">
                    <w:t>C++</w:t>
                  </w:r>
                  <w:bookmarkStart w:id="0" w:name="_GoBack"/>
                  <w:bookmarkEnd w:id="0"/>
                </w:p>
                <w:p w14:paraId="02638BC6" w14:textId="3FF5EDD7" w:rsidR="00EA1972" w:rsidRDefault="00EA1972" w:rsidP="00EA1972">
                  <w:r w:rsidRPr="008C09AB">
                    <w:t>Java</w:t>
                  </w:r>
                </w:p>
                <w:p w14:paraId="3413F908" w14:textId="58B232D0" w:rsidR="00EA1972" w:rsidRPr="008C09AB" w:rsidRDefault="00EA1972" w:rsidP="00EA1972">
                  <w:r w:rsidRPr="008C09AB">
                    <w:t>C</w:t>
                  </w:r>
                </w:p>
                <w:p w14:paraId="187BE79B" w14:textId="77777777" w:rsidR="00473BC5" w:rsidRPr="008C09AB" w:rsidRDefault="00473BC5" w:rsidP="00473BC5">
                  <w:r w:rsidRPr="008C09AB">
                    <w:t>Python</w:t>
                  </w:r>
                </w:p>
                <w:p w14:paraId="69DD22F3" w14:textId="77777777" w:rsidR="00473BC5" w:rsidRPr="008C09AB" w:rsidRDefault="00473BC5" w:rsidP="00473BC5">
                  <w:r w:rsidRPr="008C09AB">
                    <w:t>Windows</w:t>
                  </w:r>
                </w:p>
                <w:p w14:paraId="6392C3A7" w14:textId="77777777" w:rsidR="00473BC5" w:rsidRPr="008C09AB" w:rsidRDefault="00473BC5" w:rsidP="00473BC5">
                  <w:r w:rsidRPr="008C09AB">
                    <w:t>Unix/Linux</w:t>
                  </w:r>
                </w:p>
                <w:p w14:paraId="1068D5C8" w14:textId="77777777" w:rsidR="00473BC5" w:rsidRPr="008C09AB" w:rsidRDefault="00473BC5" w:rsidP="00473BC5">
                  <w:r w:rsidRPr="008C09AB">
                    <w:t>Microsoft Word</w:t>
                  </w:r>
                </w:p>
                <w:p w14:paraId="20DE13A7" w14:textId="77777777" w:rsidR="00473BC5" w:rsidRPr="008C09AB" w:rsidRDefault="00473BC5" w:rsidP="00473BC5">
                  <w:r w:rsidRPr="008C09AB">
                    <w:t>PowerPoint</w:t>
                  </w:r>
                </w:p>
                <w:p w14:paraId="042AF310" w14:textId="2A747C9D" w:rsidR="00C420C8" w:rsidRPr="005152F2" w:rsidRDefault="00473BC5" w:rsidP="00585C0D">
                  <w:r w:rsidRPr="008C09AB">
                    <w:t>Excel</w:t>
                  </w:r>
                </w:p>
              </w:tc>
            </w:tr>
          </w:tbl>
          <w:p w14:paraId="72CEFD8D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7634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634"/>
            </w:tblGrid>
            <w:tr w:rsidR="00C420C8" w14:paraId="2D8CB196" w14:textId="77777777" w:rsidTr="008C09AB">
              <w:trPr>
                <w:trHeight w:val="659"/>
              </w:trPr>
              <w:tc>
                <w:tcPr>
                  <w:tcW w:w="763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E1EEB5" w14:textId="29AA0F19" w:rsidR="00C420C8" w:rsidRPr="005152F2" w:rsidRDefault="00FC4A45" w:rsidP="008C09AB">
                  <w:pPr>
                    <w:pStyle w:val="Heading2"/>
                    <w:spacing w:after="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298211B7704475497F5E899CF9B7F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Experience</w:t>
                      </w:r>
                    </w:sdtContent>
                  </w:sdt>
                </w:p>
                <w:p w14:paraId="3B8F3932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009209C9" w14:textId="77777777" w:rsid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Intern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South Nassau Communities HOspital </w:t>
                  </w:r>
                </w:p>
                <w:p w14:paraId="7D8E169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b w:val="0"/>
                      <w:sz w:val="20"/>
                    </w:rPr>
                  </w:pPr>
                  <w:r w:rsidRPr="008C09AB">
                    <w:rPr>
                      <w:b w:val="0"/>
                      <w:sz w:val="20"/>
                    </w:rPr>
                    <w:t>Department of Engineering</w:t>
                  </w:r>
                  <w:r w:rsidR="00BD408D" w:rsidRPr="008C09AB">
                    <w:rPr>
                      <w:b w:val="0"/>
                      <w:sz w:val="20"/>
                    </w:rPr>
                    <w:t xml:space="preserve"> // </w:t>
                  </w:r>
                  <w:r w:rsidRPr="008C09AB">
                    <w:rPr>
                      <w:b w:val="0"/>
                      <w:sz w:val="20"/>
                    </w:rPr>
                    <w:t>May 2016 – August 2016</w:t>
                  </w:r>
                </w:p>
                <w:p w14:paraId="4F05B65C" w14:textId="77777777" w:rsidR="00473BC5" w:rsidRPr="008C09AB" w:rsidRDefault="00BD408D" w:rsidP="008C09AB">
                  <w:pPr>
                    <w:spacing w:after="0"/>
                    <w:ind w:left="720"/>
                    <w:jc w:val="both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 xml:space="preserve">Visited job sites            </w:t>
                  </w: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>Examined projects</w:t>
                  </w:r>
                </w:p>
                <w:p w14:paraId="2931D771" w14:textId="77777777" w:rsidR="00473BC5" w:rsidRPr="008C09AB" w:rsidRDefault="00BD408D" w:rsidP="008C09AB">
                  <w:pPr>
                    <w:spacing w:after="0"/>
                    <w:ind w:left="720"/>
                    <w:jc w:val="both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 xml:space="preserve">Shadowed meetings       </w:t>
                  </w: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>Exposed to a professional environment</w:t>
                  </w:r>
                </w:p>
                <w:p w14:paraId="7822D2BA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3FE0DAB6" w14:textId="2CF0EB84" w:rsidR="00EA1972" w:rsidRDefault="00EA1972" w:rsidP="00EA1972">
                  <w:pPr>
                    <w:pStyle w:val="Heading4"/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JavaScript, HTML, CSS // Website developing</w:t>
                  </w:r>
                </w:p>
                <w:p w14:paraId="303358A0" w14:textId="74639FA8" w:rsidR="00EA1972" w:rsidRDefault="00EA1972" w:rsidP="00EA1972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EA1972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//Aided brother in developing webpage for his company</w:t>
                  </w:r>
                </w:p>
                <w:p w14:paraId="6295EB0F" w14:textId="77777777" w:rsidR="00C04A4D" w:rsidRDefault="00C04A4D" w:rsidP="00C04A4D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31FA03C4" w14:textId="77777777" w:rsidR="00C04A4D" w:rsidRPr="008C09AB" w:rsidRDefault="00C04A4D" w:rsidP="00C04A4D">
                  <w:pPr>
                    <w:pStyle w:val="Heading4"/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C++</w:t>
                  </w:r>
                  <w:r w:rsidRPr="008C09AB">
                    <w:rPr>
                      <w:sz w:val="20"/>
                    </w:rPr>
                    <w:t xml:space="preserve"> //</w:t>
                  </w:r>
                  <w:r>
                    <w:rPr>
                      <w:sz w:val="20"/>
                    </w:rPr>
                    <w:t xml:space="preserve"> HTML Validator</w:t>
                  </w:r>
                  <w:r w:rsidRPr="008C09AB">
                    <w:rPr>
                      <w:sz w:val="20"/>
                    </w:rPr>
                    <w:t xml:space="preserve"> </w:t>
                  </w:r>
                </w:p>
                <w:p w14:paraId="5F6F3D3C" w14:textId="77777777" w:rsidR="00C04A4D" w:rsidRPr="008C09AB" w:rsidRDefault="00C04A4D" w:rsidP="00C04A4D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Wrote a program that parsed through HTML code and determined if it was valid code</w:t>
                  </w:r>
                </w:p>
                <w:p w14:paraId="498D0821" w14:textId="77777777" w:rsidR="00C04A4D" w:rsidRPr="008C09AB" w:rsidRDefault="00C04A4D" w:rsidP="00C04A4D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Checked for correct nesting of tags</w:t>
                  </w:r>
                </w:p>
                <w:p w14:paraId="427DB1F4" w14:textId="77777777" w:rsidR="00C04A4D" w:rsidRPr="008C09AB" w:rsidRDefault="00C04A4D" w:rsidP="00C04A4D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// </w:t>
                  </w: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Checked to see if tags were valid HTML tags</w:t>
                  </w:r>
                </w:p>
                <w:p w14:paraId="31E825AC" w14:textId="2C6789AC" w:rsidR="00C04A4D" w:rsidRDefault="00C04A4D" w:rsidP="00C04A4D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// </w:t>
                  </w: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Printed DOM of the HTML code</w:t>
                  </w:r>
                </w:p>
                <w:p w14:paraId="3187E79E" w14:textId="77777777" w:rsidR="00EA1972" w:rsidRPr="00EA1972" w:rsidRDefault="00EA1972" w:rsidP="00EA1972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</w:p>
                <w:p w14:paraId="6AFB311D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C++ </w:t>
                  </w:r>
                  <w:r w:rsidR="00BD408D" w:rsidRPr="008C09AB">
                    <w:rPr>
                      <w:sz w:val="20"/>
                    </w:rPr>
                    <w:t xml:space="preserve">// </w:t>
                  </w:r>
                  <w:r w:rsidRPr="008C09AB">
                    <w:rPr>
                      <w:sz w:val="20"/>
                    </w:rPr>
                    <w:t>file transfer program</w:t>
                  </w:r>
                </w:p>
                <w:p w14:paraId="41981601" w14:textId="77777777" w:rsidR="00473BC5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Created a program that would send files from a source to a destination</w:t>
                  </w:r>
                </w:p>
                <w:p w14:paraId="1C941E4B" w14:textId="77777777" w:rsidR="008C09AB" w:rsidRPr="008C09AB" w:rsidRDefault="008C09AB" w:rsidP="00070A9C">
                  <w:pPr>
                    <w:pStyle w:val="Heading4"/>
                    <w:spacing w:before="0"/>
                    <w:jc w:val="both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795AE69A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C++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Bank transaction system</w:t>
                  </w:r>
                </w:p>
                <w:p w14:paraId="2F4DAD77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Created customer id accounts and transactions</w:t>
                  </w:r>
                </w:p>
                <w:p w14:paraId="52046A19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Stored pending transactions in accounts</w:t>
                  </w:r>
                </w:p>
                <w:p w14:paraId="0E671FF2" w14:textId="77777777" w:rsidR="00473BC5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Calculated balance of accounts</w:t>
                  </w:r>
                </w:p>
                <w:p w14:paraId="1C14F2D4" w14:textId="77777777" w:rsidR="008C09AB" w:rsidRPr="008C09AB" w:rsidRDefault="008C09AB" w:rsidP="00EA1972">
                  <w:pPr>
                    <w:pStyle w:val="Heading4"/>
                    <w:spacing w:before="0"/>
                    <w:jc w:val="both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6AB45F5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Javascript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Scrabble with friends</w:t>
                  </w:r>
                </w:p>
                <w:p w14:paraId="24BA92E1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Made a variation of scrabble in a group project</w:t>
                  </w:r>
                </w:p>
                <w:p w14:paraId="24A18866" w14:textId="0E26DB72" w:rsidR="00473BC5" w:rsidRPr="008C09AB" w:rsidRDefault="00BD408D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caps/>
                      <w:sz w:val="20"/>
                    </w:rPr>
                    <w:t>//</w:t>
                  </w:r>
                  <w:r w:rsidR="00473BC5" w:rsidRPr="008C09AB">
                    <w:rPr>
                      <w:b/>
                      <w:caps/>
                      <w:sz w:val="20"/>
                    </w:rPr>
                    <w:t xml:space="preserve"> </w:t>
                  </w:r>
                  <w:r w:rsidR="008401A6">
                    <w:rPr>
                      <w:sz w:val="20"/>
                    </w:rPr>
                    <w:t>Wrote code so that a word could wrap-around to the other side</w:t>
                  </w:r>
                </w:p>
                <w:p w14:paraId="63FA6F8B" w14:textId="77777777" w:rsidR="00C420C8" w:rsidRDefault="00BD408D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Checked a dictionary to see if words were valid</w:t>
                  </w:r>
                </w:p>
                <w:p w14:paraId="19961412" w14:textId="77777777" w:rsidR="008C09AB" w:rsidRDefault="008C09AB" w:rsidP="008C09AB">
                  <w:pPr>
                    <w:spacing w:after="0"/>
                  </w:pPr>
                  <w:r w:rsidRPr="008C09AB">
                    <w:rPr>
                      <w:b/>
                      <w:caps/>
                      <w:sz w:val="20"/>
                    </w:rPr>
                    <w:t xml:space="preserve">// </w:t>
                  </w:r>
                  <w:r w:rsidRPr="008C09AB">
                    <w:rPr>
                      <w:sz w:val="20"/>
                    </w:rPr>
                    <w:t>Kept score</w:t>
                  </w:r>
                </w:p>
              </w:tc>
            </w:tr>
            <w:tr w:rsidR="00C420C8" w14:paraId="4B37FA8B" w14:textId="77777777" w:rsidTr="008C09AB">
              <w:trPr>
                <w:trHeight w:val="589"/>
              </w:trPr>
              <w:tc>
                <w:tcPr>
                  <w:tcW w:w="763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858011" w14:textId="77777777" w:rsidR="00C420C8" w:rsidRPr="005152F2" w:rsidRDefault="00FC4A45" w:rsidP="008C09AB">
                  <w:pPr>
                    <w:pStyle w:val="Heading2"/>
                    <w:spacing w:after="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506590392C54FEF88262458EC08B9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Education</w:t>
                      </w:r>
                    </w:sdtContent>
                  </w:sdt>
                </w:p>
                <w:p w14:paraId="618EC4F8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3D27522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Kellenberg Memorial high school</w:t>
                  </w:r>
                  <w:r w:rsidR="00BD408D" w:rsidRPr="008C09AB">
                    <w:rPr>
                      <w:sz w:val="20"/>
                    </w:rPr>
                    <w:t xml:space="preserve"> // May 2014</w:t>
                  </w:r>
                </w:p>
                <w:p w14:paraId="2887B03C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7880B041" w14:textId="77777777" w:rsidR="00BD408D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Computer Science</w:t>
                  </w:r>
                  <w:r w:rsidR="008C09AB">
                    <w:rPr>
                      <w:sz w:val="20"/>
                    </w:rPr>
                    <w:t xml:space="preserve"> //</w:t>
                  </w:r>
                  <w:r w:rsidRPr="008C09AB">
                    <w:rPr>
                      <w:sz w:val="20"/>
                    </w:rPr>
                    <w:t xml:space="preserve"> University </w:t>
                  </w:r>
                  <w:r w:rsidR="00BD408D" w:rsidRPr="008C09AB">
                    <w:rPr>
                      <w:sz w:val="20"/>
                    </w:rPr>
                    <w:t>At</w:t>
                  </w:r>
                  <w:r w:rsidR="00C627E2" w:rsidRPr="008C09AB">
                    <w:rPr>
                      <w:sz w:val="20"/>
                    </w:rPr>
                    <w:t xml:space="preserve"> Buffalo </w:t>
                  </w:r>
                </w:p>
                <w:p w14:paraId="7BF6B23C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C627E2" w:rsidRPr="008C09AB">
                    <w:rPr>
                      <w:sz w:val="20"/>
                    </w:rPr>
                    <w:t>May 2018</w:t>
                  </w:r>
                </w:p>
                <w:p w14:paraId="4220951E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Association for Computing Machinery</w:t>
                  </w:r>
                </w:p>
                <w:p w14:paraId="77057A55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University at Buffalo Rugby Football Club</w:t>
                  </w:r>
                </w:p>
                <w:p w14:paraId="2833184D" w14:textId="77777777" w:rsidR="00C420C8" w:rsidRDefault="00C627E2" w:rsidP="008C09AB">
                  <w:pPr>
                    <w:spacing w:after="0"/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Judo-No-Kata at The University at Buffalo</w:t>
                  </w:r>
                </w:p>
              </w:tc>
            </w:tr>
            <w:tr w:rsidR="00C420C8" w14:paraId="55F97B21" w14:textId="77777777" w:rsidTr="008C09AB">
              <w:trPr>
                <w:trHeight w:val="1841"/>
              </w:trPr>
              <w:tc>
                <w:tcPr>
                  <w:tcW w:w="7634" w:type="dxa"/>
                  <w:tcMar>
                    <w:left w:w="720" w:type="dxa"/>
                    <w:right w:w="0" w:type="dxa"/>
                  </w:tcMar>
                </w:tcPr>
                <w:p w14:paraId="3D9385A8" w14:textId="77777777" w:rsidR="00C420C8" w:rsidRPr="005152F2" w:rsidRDefault="00FC4A45" w:rsidP="008C09AB">
                  <w:pPr>
                    <w:pStyle w:val="Heading2"/>
                    <w:spacing w:after="0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59AC96E0A304721871FCDB6C3CDB2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Volunteer Experience or Leadership</w:t>
                      </w:r>
                    </w:sdtContent>
                  </w:sdt>
                </w:p>
                <w:p w14:paraId="5F7B4BBB" w14:textId="77777777" w:rsidR="008C09AB" w:rsidRDefault="008C09AB" w:rsidP="008C09AB">
                  <w:pPr>
                    <w:spacing w:after="0"/>
                    <w:rPr>
                      <w:sz w:val="20"/>
                    </w:rPr>
                  </w:pPr>
                </w:p>
                <w:p w14:paraId="18152CA3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Volunteered at South Nassau Communities Hospital’s Design and Development Center</w:t>
                  </w:r>
                  <w:r w:rsidR="002E724A" w:rsidRPr="008C09AB">
                    <w:rPr>
                      <w:sz w:val="20"/>
                    </w:rPr>
                    <w:t xml:space="preserve"> for 4 years</w:t>
                  </w:r>
                </w:p>
                <w:p w14:paraId="7F5E2BAC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//</w:t>
                  </w:r>
                  <w:r w:rsidR="00473BC5" w:rsidRPr="008C09AB">
                    <w:rPr>
                      <w:sz w:val="20"/>
                    </w:rPr>
                    <w:t xml:space="preserve"> Taught myself the basics of AutoCAD</w:t>
                  </w:r>
                </w:p>
                <w:p w14:paraId="5ABE6A1B" w14:textId="77777777" w:rsidR="00C420C8" w:rsidRDefault="00C627E2" w:rsidP="008C09AB">
                  <w:pPr>
                    <w:spacing w:after="0"/>
                  </w:pPr>
                  <w:r w:rsidRPr="008C09AB">
                    <w:rPr>
                      <w:sz w:val="20"/>
                    </w:rPr>
                    <w:t>//</w:t>
                  </w:r>
                  <w:r w:rsidR="00473BC5" w:rsidRPr="008C09AB">
                    <w:rPr>
                      <w:sz w:val="20"/>
                    </w:rPr>
                    <w:t xml:space="preserve"> </w:t>
                  </w:r>
                  <w:r w:rsidR="00473BC5" w:rsidRPr="008C09AB">
                    <w:rPr>
                      <w:sz w:val="18"/>
                    </w:rPr>
                    <w:t xml:space="preserve">Captained </w:t>
                  </w:r>
                  <w:r w:rsidR="00473BC5" w:rsidRPr="008C09AB">
                    <w:rPr>
                      <w:sz w:val="20"/>
                    </w:rPr>
                    <w:t xml:space="preserve">rugby team in select games. </w:t>
                  </w:r>
                  <w:r w:rsidR="002E724A" w:rsidRPr="008C09AB">
                    <w:rPr>
                      <w:sz w:val="20"/>
                    </w:rPr>
                    <w:t xml:space="preserve"> </w:t>
                  </w:r>
                  <w:r w:rsidR="00473BC5" w:rsidRPr="008C09AB">
                    <w:rPr>
                      <w:sz w:val="20"/>
                    </w:rPr>
                    <w:t>Designated driver on road trips</w:t>
                  </w:r>
                </w:p>
              </w:tc>
            </w:tr>
          </w:tbl>
          <w:p w14:paraId="5EF57B5A" w14:textId="77777777" w:rsidR="00C420C8" w:rsidRPr="005152F2" w:rsidRDefault="00C420C8" w:rsidP="003856C9"/>
        </w:tc>
      </w:tr>
    </w:tbl>
    <w:p w14:paraId="6C59668F" w14:textId="77777777" w:rsidR="003F5FDB" w:rsidRDefault="003F5FDB" w:rsidP="00841714">
      <w:pPr>
        <w:pStyle w:val="NoSpacing"/>
      </w:pPr>
    </w:p>
    <w:sectPr w:rsidR="003F5FDB" w:rsidSect="00473BC5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139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CB77E" w14:textId="77777777" w:rsidR="00FC4A45" w:rsidRDefault="00FC4A45" w:rsidP="003856C9">
      <w:pPr>
        <w:spacing w:after="0" w:line="240" w:lineRule="auto"/>
      </w:pPr>
      <w:r>
        <w:separator/>
      </w:r>
    </w:p>
  </w:endnote>
  <w:endnote w:type="continuationSeparator" w:id="0">
    <w:p w14:paraId="14615D4E" w14:textId="77777777" w:rsidR="00FC4A45" w:rsidRDefault="00FC4A4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D030" w14:textId="77777777" w:rsidR="003856C9" w:rsidRDefault="00FC4A45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070A9C">
          <w:rPr>
            <w:noProof/>
          </w:rPr>
          <w:t>1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969169713"/>
      <w:temporary/>
      <w:showingPlcHdr/>
      <w15:appearance w15:val="hidden"/>
    </w:sdtPr>
    <w:sdtEndPr/>
    <w:sdtContent>
      <w:p w14:paraId="4C91D787" w14:textId="77777777" w:rsidR="00473BC5" w:rsidRPr="00473BC5" w:rsidRDefault="00473BC5">
        <w:pPr>
          <w:pStyle w:val="Footer"/>
          <w:rPr>
            <w:b/>
          </w:rPr>
        </w:pPr>
        <w:r w:rsidRPr="00473BC5">
          <w:rPr>
            <w:b/>
          </w:rPr>
          <w:t>[Type here]</w:t>
        </w:r>
      </w:p>
    </w:sdtContent>
  </w:sdt>
  <w:p w14:paraId="1206228C" w14:textId="77777777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5463C" w14:textId="77777777" w:rsidR="00FC4A45" w:rsidRDefault="00FC4A45" w:rsidP="003856C9">
      <w:pPr>
        <w:spacing w:after="0" w:line="240" w:lineRule="auto"/>
      </w:pPr>
      <w:r>
        <w:separator/>
      </w:r>
    </w:p>
  </w:footnote>
  <w:footnote w:type="continuationSeparator" w:id="0">
    <w:p w14:paraId="52C344B6" w14:textId="77777777" w:rsidR="00FC4A45" w:rsidRDefault="00FC4A4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E874F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EAF6EC" wp14:editId="560F94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6997D9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DB1E6E"/>
    <w:multiLevelType w:val="hybridMultilevel"/>
    <w:tmpl w:val="25127040"/>
    <w:lvl w:ilvl="0" w:tplc="D2D84C8C">
      <w:start w:val="5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C5"/>
    <w:rsid w:val="00052BE1"/>
    <w:rsid w:val="00070A9C"/>
    <w:rsid w:val="0007412A"/>
    <w:rsid w:val="000A7B90"/>
    <w:rsid w:val="0010199E"/>
    <w:rsid w:val="0010257B"/>
    <w:rsid w:val="001166C2"/>
    <w:rsid w:val="001503AC"/>
    <w:rsid w:val="00151CA6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E6BD5"/>
    <w:rsid w:val="002E724A"/>
    <w:rsid w:val="002F485A"/>
    <w:rsid w:val="003053D9"/>
    <w:rsid w:val="003502B0"/>
    <w:rsid w:val="003856C9"/>
    <w:rsid w:val="00396369"/>
    <w:rsid w:val="003F4D31"/>
    <w:rsid w:val="003F5FDB"/>
    <w:rsid w:val="0043426C"/>
    <w:rsid w:val="00441EB9"/>
    <w:rsid w:val="00463463"/>
    <w:rsid w:val="00473BC5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85C0D"/>
    <w:rsid w:val="005A1E51"/>
    <w:rsid w:val="005A7E57"/>
    <w:rsid w:val="005F4972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01A6"/>
    <w:rsid w:val="00841714"/>
    <w:rsid w:val="008501C7"/>
    <w:rsid w:val="008C09AB"/>
    <w:rsid w:val="008C7CA2"/>
    <w:rsid w:val="008F6337"/>
    <w:rsid w:val="00914DAF"/>
    <w:rsid w:val="0093286E"/>
    <w:rsid w:val="009D1627"/>
    <w:rsid w:val="00A42F91"/>
    <w:rsid w:val="00AD6A62"/>
    <w:rsid w:val="00AF1258"/>
    <w:rsid w:val="00B01E52"/>
    <w:rsid w:val="00B550FC"/>
    <w:rsid w:val="00B85871"/>
    <w:rsid w:val="00B93310"/>
    <w:rsid w:val="00BB3B21"/>
    <w:rsid w:val="00BC1F18"/>
    <w:rsid w:val="00BD13B4"/>
    <w:rsid w:val="00BD2E58"/>
    <w:rsid w:val="00BD408D"/>
    <w:rsid w:val="00BF6BAB"/>
    <w:rsid w:val="00C007A5"/>
    <w:rsid w:val="00C04A4D"/>
    <w:rsid w:val="00C420C8"/>
    <w:rsid w:val="00C4403A"/>
    <w:rsid w:val="00C627E2"/>
    <w:rsid w:val="00C87311"/>
    <w:rsid w:val="00CE6306"/>
    <w:rsid w:val="00D11C4D"/>
    <w:rsid w:val="00D5067A"/>
    <w:rsid w:val="00DC0F74"/>
    <w:rsid w:val="00DC79BB"/>
    <w:rsid w:val="00DF0A0F"/>
    <w:rsid w:val="00E15B1E"/>
    <w:rsid w:val="00E34D58"/>
    <w:rsid w:val="00E6275F"/>
    <w:rsid w:val="00E941EF"/>
    <w:rsid w:val="00EA1972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C16E0"/>
    <w:rsid w:val="00FC4A45"/>
    <w:rsid w:val="00FD2EA0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1B9D2"/>
  <w15:chartTrackingRefBased/>
  <w15:docId w15:val="{3FC2B7AA-53B4-43A1-8A42-088F459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77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1552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6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Carson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C4F77E66F34D6E8BBA12E303AA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B51E8-0EA5-4018-8F53-FE942E6BEEE7}"/>
      </w:docPartPr>
      <w:docPartBody>
        <w:p w:rsidR="005B456B" w:rsidRDefault="009E6F37">
          <w:pPr>
            <w:pStyle w:val="19C4F77E66F34D6E8BBA12E303AA6983"/>
          </w:pPr>
          <w:r>
            <w:t>Objective</w:t>
          </w:r>
        </w:p>
      </w:docPartBody>
    </w:docPart>
    <w:docPart>
      <w:docPartPr>
        <w:name w:val="17BF6FB5F72B40B1B9110BE5AD64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3F8E-E996-4B11-81C9-AEB3A6FE9C52}"/>
      </w:docPartPr>
      <w:docPartBody>
        <w:p w:rsidR="005B456B" w:rsidRDefault="009E6F37">
          <w:pPr>
            <w:pStyle w:val="17BF6FB5F72B40B1B9110BE5AD64C765"/>
          </w:pPr>
          <w:r>
            <w:t>Skills</w:t>
          </w:r>
        </w:p>
      </w:docPartBody>
    </w:docPart>
    <w:docPart>
      <w:docPartPr>
        <w:name w:val="C298211B7704475497F5E899CF9B7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1B49-A41F-4A5F-9546-127AE10C9DAC}"/>
      </w:docPartPr>
      <w:docPartBody>
        <w:p w:rsidR="005B456B" w:rsidRDefault="009E6F37">
          <w:pPr>
            <w:pStyle w:val="C298211B7704475497F5E899CF9B7F4E"/>
          </w:pPr>
          <w:r w:rsidRPr="005152F2">
            <w:t>Experience</w:t>
          </w:r>
        </w:p>
      </w:docPartBody>
    </w:docPart>
    <w:docPart>
      <w:docPartPr>
        <w:name w:val="9506590392C54FEF88262458EC08B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7B275-B622-454D-817F-45FBFE50782F}"/>
      </w:docPartPr>
      <w:docPartBody>
        <w:p w:rsidR="005B456B" w:rsidRDefault="009E6F37">
          <w:pPr>
            <w:pStyle w:val="9506590392C54FEF88262458EC08B94E"/>
          </w:pPr>
          <w:r w:rsidRPr="005152F2">
            <w:t>Education</w:t>
          </w:r>
        </w:p>
      </w:docPartBody>
    </w:docPart>
    <w:docPart>
      <w:docPartPr>
        <w:name w:val="B59AC96E0A304721871FCDB6C3CDB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FF07-A792-4618-BD92-FD346F7A6682}"/>
      </w:docPartPr>
      <w:docPartBody>
        <w:p w:rsidR="005B456B" w:rsidRDefault="009E6F37">
          <w:pPr>
            <w:pStyle w:val="B59AC96E0A304721871FCDB6C3CDB293"/>
          </w:pPr>
          <w:r w:rsidRPr="005152F2">
            <w:t>Volunteer Experience or Leadership</w:t>
          </w:r>
        </w:p>
      </w:docPartBody>
    </w:docPart>
    <w:docPart>
      <w:docPartPr>
        <w:name w:val="579B408AF95D4B22B1C45465C10C4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9FD5-C2BD-42AE-9CC0-F2CD89E59A8D}"/>
      </w:docPartPr>
      <w:docPartBody>
        <w:p w:rsidR="005B456B" w:rsidRDefault="005516EF" w:rsidP="005516EF">
          <w:pPr>
            <w:pStyle w:val="579B408AF95D4B22B1C45465C10C43B7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EF"/>
    <w:rsid w:val="00445983"/>
    <w:rsid w:val="005516EF"/>
    <w:rsid w:val="005B456B"/>
    <w:rsid w:val="00891011"/>
    <w:rsid w:val="009B75AD"/>
    <w:rsid w:val="009E6F37"/>
    <w:rsid w:val="00F8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C425170C2441D8492558A15549DB0">
    <w:name w:val="1F3C425170C2441D8492558A15549DB0"/>
  </w:style>
  <w:style w:type="paragraph" w:customStyle="1" w:styleId="03A4A779D8494ABD816E0402A96AE3B9">
    <w:name w:val="03A4A779D8494ABD816E0402A96AE3B9"/>
  </w:style>
  <w:style w:type="paragraph" w:customStyle="1" w:styleId="045B326643434BBE96D760DDD090C890">
    <w:name w:val="045B326643434BBE96D760DDD090C890"/>
  </w:style>
  <w:style w:type="paragraph" w:customStyle="1" w:styleId="F8B09EAE37FC45618FEDCF304659FACB">
    <w:name w:val="F8B09EAE37FC45618FEDCF304659FACB"/>
  </w:style>
  <w:style w:type="paragraph" w:customStyle="1" w:styleId="75BE857AF3E14977878BF2B580161D07">
    <w:name w:val="75BE857AF3E14977878BF2B580161D07"/>
  </w:style>
  <w:style w:type="paragraph" w:customStyle="1" w:styleId="19C4F77E66F34D6E8BBA12E303AA6983">
    <w:name w:val="19C4F77E66F34D6E8BBA12E303AA6983"/>
  </w:style>
  <w:style w:type="paragraph" w:customStyle="1" w:styleId="7171A9D459EC4CD0A842088CF2DE0356">
    <w:name w:val="7171A9D459EC4CD0A842088CF2DE0356"/>
  </w:style>
  <w:style w:type="paragraph" w:customStyle="1" w:styleId="17BF6FB5F72B40B1B9110BE5AD64C765">
    <w:name w:val="17BF6FB5F72B40B1B9110BE5AD64C765"/>
  </w:style>
  <w:style w:type="paragraph" w:customStyle="1" w:styleId="003CDBFAFFC5409EA260CA80570290F8">
    <w:name w:val="003CDBFAFFC5409EA260CA80570290F8"/>
  </w:style>
  <w:style w:type="paragraph" w:customStyle="1" w:styleId="C298211B7704475497F5E899CF9B7F4E">
    <w:name w:val="C298211B7704475497F5E899CF9B7F4E"/>
  </w:style>
  <w:style w:type="paragraph" w:customStyle="1" w:styleId="2456C30D1FD7437F92045170C165A1DA">
    <w:name w:val="2456C30D1FD7437F92045170C165A1DA"/>
  </w:style>
  <w:style w:type="paragraph" w:customStyle="1" w:styleId="AC916F6827554DF7B6F0177994FAD1DC">
    <w:name w:val="AC916F6827554DF7B6F0177994FAD1DC"/>
  </w:style>
  <w:style w:type="paragraph" w:customStyle="1" w:styleId="566524E6124942CC92146F3F0FCC254F">
    <w:name w:val="566524E6124942CC92146F3F0FCC254F"/>
  </w:style>
  <w:style w:type="paragraph" w:customStyle="1" w:styleId="676B3E8D2E72406F82E7B899FC8786CA">
    <w:name w:val="676B3E8D2E72406F82E7B899FC8786CA"/>
  </w:style>
  <w:style w:type="paragraph" w:customStyle="1" w:styleId="AEEB29E142294FE69D9514874C6537B0">
    <w:name w:val="AEEB29E142294FE69D9514874C6537B0"/>
  </w:style>
  <w:style w:type="paragraph" w:customStyle="1" w:styleId="6DB146C79E3D45D1B1F36D7661C5336C">
    <w:name w:val="6DB146C79E3D45D1B1F36D7661C5336C"/>
  </w:style>
  <w:style w:type="paragraph" w:customStyle="1" w:styleId="90B861A9DA1F44EA819DC56F582BF910">
    <w:name w:val="90B861A9DA1F44EA819DC56F582BF910"/>
  </w:style>
  <w:style w:type="paragraph" w:customStyle="1" w:styleId="5200AFAD2F4649CDB82CAE83A0AD38C6">
    <w:name w:val="5200AFAD2F4649CDB82CAE83A0AD38C6"/>
  </w:style>
  <w:style w:type="paragraph" w:customStyle="1" w:styleId="9506590392C54FEF88262458EC08B94E">
    <w:name w:val="9506590392C54FEF88262458EC08B94E"/>
  </w:style>
  <w:style w:type="paragraph" w:customStyle="1" w:styleId="F62A5DA2ACF64FED813F0D0651EEAFEE">
    <w:name w:val="F62A5DA2ACF64FED813F0D0651EEAFEE"/>
  </w:style>
  <w:style w:type="paragraph" w:customStyle="1" w:styleId="EC0D771CD23B46689DA065841EADA42A">
    <w:name w:val="EC0D771CD23B46689DA065841EADA42A"/>
  </w:style>
  <w:style w:type="paragraph" w:customStyle="1" w:styleId="897F214EFF6D482596AB3C938A9DD63C">
    <w:name w:val="897F214EFF6D482596AB3C938A9DD63C"/>
  </w:style>
  <w:style w:type="paragraph" w:customStyle="1" w:styleId="B59AC96E0A304721871FCDB6C3CDB293">
    <w:name w:val="B59AC96E0A304721871FCDB6C3CDB293"/>
  </w:style>
  <w:style w:type="paragraph" w:customStyle="1" w:styleId="8E0995D0C0F04A71997679C224A7C1F9">
    <w:name w:val="8E0995D0C0F04A71997679C224A7C1F9"/>
  </w:style>
  <w:style w:type="paragraph" w:customStyle="1" w:styleId="AC4DD4EA2F0B4822BE33963C3CCA036B">
    <w:name w:val="AC4DD4EA2F0B4822BE33963C3CCA036B"/>
    <w:rsid w:val="005516EF"/>
  </w:style>
  <w:style w:type="paragraph" w:customStyle="1" w:styleId="9FE4A0E575A540F7B2C3B622A78DE1E1">
    <w:name w:val="9FE4A0E575A540F7B2C3B622A78DE1E1"/>
    <w:rsid w:val="005516EF"/>
  </w:style>
  <w:style w:type="paragraph" w:customStyle="1" w:styleId="B93BD5AE165F4B5B9E92C24001BB8536">
    <w:name w:val="B93BD5AE165F4B5B9E92C24001BB8536"/>
    <w:rsid w:val="005516EF"/>
  </w:style>
  <w:style w:type="paragraph" w:customStyle="1" w:styleId="3A80961AA60E46C78BCB28F9E3A18DA1">
    <w:name w:val="3A80961AA60E46C78BCB28F9E3A18DA1"/>
    <w:rsid w:val="005516EF"/>
  </w:style>
  <w:style w:type="paragraph" w:customStyle="1" w:styleId="F40F4E8A952844EDB6811E301FFCEDFE">
    <w:name w:val="F40F4E8A952844EDB6811E301FFCEDFE"/>
    <w:rsid w:val="005516EF"/>
  </w:style>
  <w:style w:type="paragraph" w:customStyle="1" w:styleId="0453F54F53BF42F687E0A675ABC973B9">
    <w:name w:val="0453F54F53BF42F687E0A675ABC973B9"/>
    <w:rsid w:val="005516EF"/>
  </w:style>
  <w:style w:type="paragraph" w:customStyle="1" w:styleId="404CC47A7CE642FFA514FC9E74B63FB9">
    <w:name w:val="404CC47A7CE642FFA514FC9E74B63FB9"/>
    <w:rsid w:val="005516EF"/>
  </w:style>
  <w:style w:type="paragraph" w:customStyle="1" w:styleId="1B10BC47297A41A2B1BA692B831A9184">
    <w:name w:val="1B10BC47297A41A2B1BA692B831A9184"/>
    <w:rsid w:val="005516EF"/>
  </w:style>
  <w:style w:type="paragraph" w:customStyle="1" w:styleId="6BBD8627BC2C4626A069002CF3ADC7E2">
    <w:name w:val="6BBD8627BC2C4626A069002CF3ADC7E2"/>
    <w:rsid w:val="005516EF"/>
  </w:style>
  <w:style w:type="paragraph" w:customStyle="1" w:styleId="B7AE7B98C15A4471A6ED0075C1AAF5D6">
    <w:name w:val="B7AE7B98C15A4471A6ED0075C1AAF5D6"/>
    <w:rsid w:val="005516EF"/>
  </w:style>
  <w:style w:type="paragraph" w:customStyle="1" w:styleId="6983CFA08FBB4059B5A492C1F31BE4E0">
    <w:name w:val="6983CFA08FBB4059B5A492C1F31BE4E0"/>
    <w:rsid w:val="005516EF"/>
  </w:style>
  <w:style w:type="paragraph" w:customStyle="1" w:styleId="D0888D0BCEB542929600ECB626BBA90E">
    <w:name w:val="D0888D0BCEB542929600ECB626BBA90E"/>
    <w:rsid w:val="005516EF"/>
  </w:style>
  <w:style w:type="paragraph" w:customStyle="1" w:styleId="014571DF90A44C16920FE29BACD82175">
    <w:name w:val="014571DF90A44C16920FE29BACD82175"/>
    <w:rsid w:val="005516EF"/>
  </w:style>
  <w:style w:type="paragraph" w:customStyle="1" w:styleId="5703436094CB40D0BBEBF9551A19138D">
    <w:name w:val="5703436094CB40D0BBEBF9551A19138D"/>
    <w:rsid w:val="005516EF"/>
  </w:style>
  <w:style w:type="paragraph" w:customStyle="1" w:styleId="34FA029BDD404CB39EE351E2AE61105F">
    <w:name w:val="34FA029BDD404CB39EE351E2AE61105F"/>
    <w:rsid w:val="005516EF"/>
  </w:style>
  <w:style w:type="paragraph" w:customStyle="1" w:styleId="E2FC4A0A1EF340A29522941C57B85B27">
    <w:name w:val="E2FC4A0A1EF340A29522941C57B85B27"/>
    <w:rsid w:val="005516EF"/>
  </w:style>
  <w:style w:type="paragraph" w:customStyle="1" w:styleId="7A98621CB1E4408F85A99DE6F644020A">
    <w:name w:val="7A98621CB1E4408F85A99DE6F644020A"/>
    <w:rsid w:val="005516EF"/>
  </w:style>
  <w:style w:type="paragraph" w:customStyle="1" w:styleId="A676A8A174634D1A9AF0DFAF34BF7268">
    <w:name w:val="A676A8A174634D1A9AF0DFAF34BF7268"/>
    <w:rsid w:val="005516EF"/>
  </w:style>
  <w:style w:type="paragraph" w:customStyle="1" w:styleId="89F17A79024B4BBBB0DCF831A584DD70">
    <w:name w:val="89F17A79024B4BBBB0DCF831A584DD70"/>
    <w:rsid w:val="005516EF"/>
  </w:style>
  <w:style w:type="paragraph" w:customStyle="1" w:styleId="D77444F608794067A48E74A311F05CE1">
    <w:name w:val="D77444F608794067A48E74A311F05CE1"/>
    <w:rsid w:val="005516EF"/>
  </w:style>
  <w:style w:type="paragraph" w:customStyle="1" w:styleId="C4EAB1D3027D448AA339C95CE2738D83">
    <w:name w:val="C4EAB1D3027D448AA339C95CE2738D83"/>
    <w:rsid w:val="005516EF"/>
  </w:style>
  <w:style w:type="paragraph" w:customStyle="1" w:styleId="6EABAE8773F44504A499A0D5A93405BD">
    <w:name w:val="6EABAE8773F44504A499A0D5A93405BD"/>
    <w:rsid w:val="005516EF"/>
  </w:style>
  <w:style w:type="paragraph" w:customStyle="1" w:styleId="8B45C63397E0478987BD8E3C9093F0F7">
    <w:name w:val="8B45C63397E0478987BD8E3C9093F0F7"/>
    <w:rsid w:val="005516EF"/>
  </w:style>
  <w:style w:type="paragraph" w:customStyle="1" w:styleId="4A435FA9E8EA47C187E266D04CFDC6E7">
    <w:name w:val="4A435FA9E8EA47C187E266D04CFDC6E7"/>
    <w:rsid w:val="005516EF"/>
  </w:style>
  <w:style w:type="paragraph" w:customStyle="1" w:styleId="90B6DA22B2E049F19B9011544A0D19F3">
    <w:name w:val="90B6DA22B2E049F19B9011544A0D19F3"/>
    <w:rsid w:val="005516EF"/>
  </w:style>
  <w:style w:type="paragraph" w:customStyle="1" w:styleId="7A8B35ABAF404CC7A24F7A693BC75B1D">
    <w:name w:val="7A8B35ABAF404CC7A24F7A693BC75B1D"/>
    <w:rsid w:val="005516EF"/>
  </w:style>
  <w:style w:type="paragraph" w:customStyle="1" w:styleId="0CD5431AECF64E69B8853441389A71E0">
    <w:name w:val="0CD5431AECF64E69B8853441389A71E0"/>
    <w:rsid w:val="005516EF"/>
  </w:style>
  <w:style w:type="paragraph" w:customStyle="1" w:styleId="A6D0339F85E64371B0DE04411C2619AE">
    <w:name w:val="A6D0339F85E64371B0DE04411C2619AE"/>
    <w:rsid w:val="005516EF"/>
  </w:style>
  <w:style w:type="paragraph" w:customStyle="1" w:styleId="EA50F6A8AD2A4AD5A2676969BE40F8A3">
    <w:name w:val="EA50F6A8AD2A4AD5A2676969BE40F8A3"/>
    <w:rsid w:val="005516EF"/>
  </w:style>
  <w:style w:type="paragraph" w:customStyle="1" w:styleId="F35FE5577B0342A39CAEF52C46C52E7E">
    <w:name w:val="F35FE5577B0342A39CAEF52C46C52E7E"/>
    <w:rsid w:val="005516EF"/>
  </w:style>
  <w:style w:type="paragraph" w:customStyle="1" w:styleId="579B408AF95D4B22B1C45465C10C43B7">
    <w:name w:val="579B408AF95D4B22B1C45465C10C43B7"/>
    <w:rsid w:val="005516EF"/>
  </w:style>
  <w:style w:type="paragraph" w:customStyle="1" w:styleId="354E7BF61AA74B01A9FA3EE29043657B">
    <w:name w:val="354E7BF61AA74B01A9FA3EE29043657B"/>
    <w:rsid w:val="005516EF"/>
  </w:style>
  <w:style w:type="paragraph" w:customStyle="1" w:styleId="80B5E681980D42D6A97F36AFAF7FE7E7">
    <w:name w:val="80B5E681980D42D6A97F36AFAF7FE7E7"/>
    <w:rsid w:val="00551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AmCCARSO@BUFFALO.EDU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8C0AE-A344-6544-815C-14AAE1E2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C:\Users\Michael McCarson\AppData\Roaming\Microsoft\Templates\Creative resume, designed by MOO(2).dotx</Template>
  <TotalTime>0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McCarson</dc:creator>
  <cp:keywords/>
  <dc:description/>
  <cp:lastModifiedBy>Microsoft Office User</cp:lastModifiedBy>
  <cp:revision>2</cp:revision>
  <dcterms:created xsi:type="dcterms:W3CDTF">2018-01-04T23:08:00Z</dcterms:created>
  <dcterms:modified xsi:type="dcterms:W3CDTF">2018-01-04T23:08:00Z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